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5C" w:rsidRPr="00183C2F" w:rsidRDefault="00EB1C5C" w:rsidP="00EB1C5C">
      <w:pPr>
        <w:rPr>
          <w:rFonts w:cs="Arial"/>
        </w:rPr>
      </w:pPr>
    </w:p>
    <w:p w:rsidR="00EB1C5C" w:rsidRPr="00183C2F" w:rsidRDefault="00EB1C5C" w:rsidP="00EB1C5C">
      <w:pPr>
        <w:pStyle w:val="titre"/>
        <w:rPr>
          <w:rFonts w:ascii="Arial" w:hAnsi="Arial" w:cs="Arial"/>
          <w:color w:val="548DD4"/>
          <w:sz w:val="44"/>
        </w:rPr>
      </w:pPr>
      <w:r w:rsidRPr="00183C2F">
        <w:rPr>
          <w:rFonts w:ascii="Arial" w:hAnsi="Arial" w:cs="Arial"/>
          <w:color w:val="548DD4"/>
          <w:sz w:val="44"/>
        </w:rPr>
        <w:t>CAHIER DES CHARGES</w:t>
      </w:r>
    </w:p>
    <w:p w:rsidR="00EB1C5C" w:rsidRPr="00183C2F" w:rsidRDefault="00EB1C5C" w:rsidP="00EB1C5C">
      <w:pPr>
        <w:pStyle w:val="Sansinterligne"/>
        <w:rPr>
          <w:rFonts w:cs="Arial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183C2F" w:rsidRDefault="00EB1C5C" w:rsidP="00822A59">
      <w:pPr>
        <w:rPr>
          <w:rFonts w:cs="Arial"/>
          <w:color w:val="548DD4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183C2F" w:rsidRDefault="00EB1C5C" w:rsidP="00EB1C5C">
      <w:pPr>
        <w:rPr>
          <w:rFonts w:cs="Arial"/>
          <w:color w:val="548DD4"/>
        </w:rPr>
      </w:pPr>
    </w:p>
    <w:p w:rsidR="00EB1C5C" w:rsidRPr="00183C2F" w:rsidRDefault="00822A59" w:rsidP="00EB1C5C">
      <w:pPr>
        <w:pStyle w:val="titre"/>
        <w:rPr>
          <w:rFonts w:ascii="Arial" w:hAnsi="Arial" w:cs="Arial"/>
          <w:color w:val="548DD4"/>
          <w:sz w:val="40"/>
          <w:lang w:val="en-US"/>
        </w:rPr>
      </w:pPr>
      <w:r w:rsidRPr="00183C2F">
        <w:rPr>
          <w:rFonts w:ascii="Arial" w:hAnsi="Arial" w:cs="Arial"/>
          <w:color w:val="548DD4"/>
          <w:sz w:val="40"/>
          <w:lang w:val="en-US"/>
        </w:rPr>
        <w:t>JAVA</w:t>
      </w:r>
    </w:p>
    <w:p w:rsidR="00EB1C5C" w:rsidRPr="00183C2F" w:rsidRDefault="00822A59" w:rsidP="00EB1C5C">
      <w:pPr>
        <w:pStyle w:val="titre"/>
        <w:rPr>
          <w:rFonts w:ascii="Arial" w:hAnsi="Arial" w:cs="Arial"/>
          <w:color w:val="548DD4"/>
          <w:sz w:val="40"/>
          <w:lang w:val="en-US"/>
        </w:rPr>
      </w:pPr>
      <w:r w:rsidRPr="00183C2F">
        <w:rPr>
          <w:rFonts w:ascii="Arial" w:hAnsi="Arial" w:cs="Arial"/>
          <w:color w:val="548DD4"/>
          <w:sz w:val="40"/>
          <w:lang w:val="en-US"/>
        </w:rPr>
        <w:t>Projet Carnet d’adresses</w:t>
      </w:r>
    </w:p>
    <w:p w:rsidR="00EB1C5C" w:rsidRPr="00183C2F" w:rsidRDefault="00EB1C5C" w:rsidP="00EB1C5C">
      <w:pPr>
        <w:pStyle w:val="titre"/>
        <w:rPr>
          <w:rFonts w:ascii="Arial" w:hAnsi="Arial" w:cs="Arial"/>
          <w:color w:val="548DD4"/>
          <w:sz w:val="40"/>
          <w:lang w:val="en-US"/>
        </w:rPr>
      </w:pPr>
    </w:p>
    <w:p w:rsidR="00EB1C5C" w:rsidRPr="00183C2F" w:rsidRDefault="00EB1C5C" w:rsidP="00EB1C5C">
      <w:pPr>
        <w:rPr>
          <w:rFonts w:cs="Arial"/>
          <w:lang w:val="en-US"/>
        </w:rPr>
      </w:pPr>
    </w:p>
    <w:p w:rsidR="00EB1C5C" w:rsidRPr="00183C2F" w:rsidRDefault="00EB1C5C" w:rsidP="00EB1C5C">
      <w:pPr>
        <w:rPr>
          <w:rFonts w:cs="Arial"/>
          <w:lang w:val="en-US"/>
        </w:rPr>
      </w:pPr>
    </w:p>
    <w:tbl>
      <w:tblPr>
        <w:tblW w:w="10610" w:type="dxa"/>
        <w:jc w:val="center"/>
        <w:tblInd w:w="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4"/>
        <w:gridCol w:w="2135"/>
        <w:gridCol w:w="2153"/>
        <w:gridCol w:w="2153"/>
        <w:gridCol w:w="2075"/>
      </w:tblGrid>
      <w:tr w:rsidR="00EB1C5C" w:rsidRPr="00183C2F" w:rsidTr="00F03C8E">
        <w:tblPrEx>
          <w:tblCellMar>
            <w:top w:w="0" w:type="dxa"/>
            <w:bottom w:w="0" w:type="dxa"/>
          </w:tblCellMar>
        </w:tblPrEx>
        <w:trPr>
          <w:trHeight w:val="403"/>
          <w:jc w:val="center"/>
        </w:trPr>
        <w:tc>
          <w:tcPr>
            <w:tcW w:w="2094" w:type="dxa"/>
            <w:vAlign w:val="center"/>
          </w:tcPr>
          <w:p w:rsidR="00EB1C5C" w:rsidRPr="00183C2F" w:rsidRDefault="00EB1C5C" w:rsidP="00F03C8E">
            <w:pPr>
              <w:pStyle w:val="Pieddepage"/>
              <w:jc w:val="center"/>
              <w:rPr>
                <w:rFonts w:cs="Arial"/>
              </w:rPr>
            </w:pPr>
            <w:r w:rsidRPr="00183C2F">
              <w:rPr>
                <w:rFonts w:cs="Arial"/>
              </w:rPr>
              <w:t>DIEZ Kévin</w:t>
            </w:r>
          </w:p>
        </w:tc>
        <w:tc>
          <w:tcPr>
            <w:tcW w:w="2135" w:type="dxa"/>
            <w:vAlign w:val="center"/>
          </w:tcPr>
          <w:p w:rsidR="00EB1C5C" w:rsidRPr="00183C2F" w:rsidRDefault="00EB1C5C" w:rsidP="00F03C8E">
            <w:pPr>
              <w:jc w:val="center"/>
              <w:rPr>
                <w:rFonts w:cs="Arial"/>
              </w:rPr>
            </w:pPr>
            <w:r w:rsidRPr="00183C2F">
              <w:rPr>
                <w:rFonts w:cs="Arial"/>
              </w:rPr>
              <w:t>LOUBET Bastien</w:t>
            </w:r>
          </w:p>
        </w:tc>
        <w:tc>
          <w:tcPr>
            <w:tcW w:w="2153" w:type="dxa"/>
          </w:tcPr>
          <w:p w:rsidR="00EB1C5C" w:rsidRPr="00183C2F" w:rsidRDefault="00EB1C5C" w:rsidP="00F03C8E">
            <w:pPr>
              <w:jc w:val="center"/>
              <w:rPr>
                <w:rFonts w:cs="Arial"/>
              </w:rPr>
            </w:pPr>
            <w:r w:rsidRPr="00183C2F">
              <w:rPr>
                <w:rFonts w:cs="Arial"/>
              </w:rPr>
              <w:t>MEUNIER Michael</w:t>
            </w:r>
          </w:p>
        </w:tc>
        <w:tc>
          <w:tcPr>
            <w:tcW w:w="2153" w:type="dxa"/>
            <w:vAlign w:val="center"/>
          </w:tcPr>
          <w:p w:rsidR="00EB1C5C" w:rsidRPr="00183C2F" w:rsidRDefault="00EB1C5C" w:rsidP="00F03C8E">
            <w:pPr>
              <w:jc w:val="center"/>
              <w:rPr>
                <w:rFonts w:cs="Arial"/>
              </w:rPr>
            </w:pPr>
            <w:r w:rsidRPr="00183C2F">
              <w:rPr>
                <w:rFonts w:cs="Arial"/>
              </w:rPr>
              <w:t>MARIETTE Jean</w:t>
            </w:r>
          </w:p>
        </w:tc>
        <w:tc>
          <w:tcPr>
            <w:tcW w:w="2075" w:type="dxa"/>
            <w:vAlign w:val="center"/>
          </w:tcPr>
          <w:p w:rsidR="00EB1C5C" w:rsidRPr="00183C2F" w:rsidRDefault="00EB1C5C" w:rsidP="00F03C8E">
            <w:pPr>
              <w:jc w:val="center"/>
              <w:rPr>
                <w:rFonts w:cs="Arial"/>
              </w:rPr>
            </w:pPr>
            <w:r w:rsidRPr="00183C2F">
              <w:rPr>
                <w:rFonts w:cs="Arial"/>
              </w:rPr>
              <w:t>SOUVIRON  Marc</w:t>
            </w:r>
          </w:p>
        </w:tc>
      </w:tr>
      <w:tr w:rsidR="00EB1C5C" w:rsidRPr="00183C2F" w:rsidTr="00F03C8E">
        <w:tblPrEx>
          <w:tblCellMar>
            <w:top w:w="0" w:type="dxa"/>
            <w:bottom w:w="0" w:type="dxa"/>
          </w:tblCellMar>
        </w:tblPrEx>
        <w:trPr>
          <w:trHeight w:val="404"/>
          <w:jc w:val="center"/>
        </w:trPr>
        <w:tc>
          <w:tcPr>
            <w:tcW w:w="2094" w:type="dxa"/>
            <w:vAlign w:val="center"/>
          </w:tcPr>
          <w:p w:rsidR="00EB1C5C" w:rsidRPr="00183C2F" w:rsidRDefault="00EB1C5C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Auteur</w:t>
            </w:r>
          </w:p>
        </w:tc>
        <w:tc>
          <w:tcPr>
            <w:tcW w:w="2135" w:type="dxa"/>
            <w:vAlign w:val="center"/>
          </w:tcPr>
          <w:p w:rsidR="00EB1C5C" w:rsidRPr="00183C2F" w:rsidRDefault="00EB1C5C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153" w:type="dxa"/>
            <w:vAlign w:val="center"/>
          </w:tcPr>
          <w:p w:rsidR="00EB1C5C" w:rsidRPr="00183C2F" w:rsidRDefault="00EB1C5C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153" w:type="dxa"/>
            <w:vAlign w:val="center"/>
          </w:tcPr>
          <w:p w:rsidR="00EB1C5C" w:rsidRPr="00183C2F" w:rsidRDefault="00EB1C5C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Observateur</w:t>
            </w:r>
          </w:p>
        </w:tc>
        <w:tc>
          <w:tcPr>
            <w:tcW w:w="2075" w:type="dxa"/>
            <w:vAlign w:val="center"/>
          </w:tcPr>
          <w:p w:rsidR="00EB1C5C" w:rsidRPr="00183C2F" w:rsidRDefault="00EB1C5C" w:rsidP="00F03C8E">
            <w:pPr>
              <w:pStyle w:val="auteurvrificateur"/>
              <w:rPr>
                <w:rFonts w:ascii="Arial" w:hAnsi="Arial" w:cs="Arial"/>
                <w:b/>
              </w:rPr>
            </w:pPr>
            <w:r w:rsidRPr="00183C2F">
              <w:rPr>
                <w:rFonts w:ascii="Arial" w:hAnsi="Arial" w:cs="Arial"/>
                <w:b/>
              </w:rPr>
              <w:t>Formateur</w:t>
            </w:r>
          </w:p>
        </w:tc>
      </w:tr>
    </w:tbl>
    <w:p w:rsidR="001B27B7" w:rsidRPr="00183C2F" w:rsidRDefault="00885E5A" w:rsidP="00885E5A">
      <w:pPr>
        <w:rPr>
          <w:rFonts w:cs="Arial"/>
        </w:rPr>
      </w:pPr>
      <w:r w:rsidRPr="00183C2F">
        <w:rPr>
          <w:rFonts w:cs="Arial"/>
        </w:rPr>
        <w:br w:type="page"/>
      </w:r>
    </w:p>
    <w:p w:rsidR="001B27B7" w:rsidRPr="00183C2F" w:rsidRDefault="001B27B7" w:rsidP="00885E5A">
      <w:pPr>
        <w:rPr>
          <w:rFonts w:cs="Arial"/>
        </w:rPr>
      </w:pPr>
    </w:p>
    <w:p w:rsidR="00885E5A" w:rsidRPr="00183C2F" w:rsidRDefault="00885E5A" w:rsidP="00885E5A">
      <w:pPr>
        <w:pStyle w:val="titre"/>
        <w:outlineLvl w:val="0"/>
        <w:rPr>
          <w:rFonts w:ascii="Arial" w:hAnsi="Arial" w:cs="Arial"/>
          <w:color w:val="548DD4"/>
        </w:rPr>
      </w:pPr>
      <w:bookmarkStart w:id="0" w:name="_Toc468268734"/>
      <w:r w:rsidRPr="00183C2F">
        <w:rPr>
          <w:rFonts w:ascii="Arial" w:hAnsi="Arial" w:cs="Arial"/>
          <w:color w:val="548DD4"/>
        </w:rPr>
        <w:t>PAGE DE REVISION</w:t>
      </w:r>
      <w:bookmarkEnd w:id="0"/>
    </w:p>
    <w:p w:rsidR="00885E5A" w:rsidRPr="00183C2F" w:rsidRDefault="00885E5A" w:rsidP="00885E5A">
      <w:pPr>
        <w:rPr>
          <w:rFonts w:cs="Arial"/>
        </w:rPr>
      </w:pPr>
    </w:p>
    <w:p w:rsidR="00885E5A" w:rsidRPr="00183C2F" w:rsidRDefault="00885E5A" w:rsidP="00885E5A">
      <w:pPr>
        <w:rPr>
          <w:rFonts w:cs="Arial"/>
        </w:rPr>
      </w:pPr>
    </w:p>
    <w:p w:rsidR="00885E5A" w:rsidRPr="00183C2F" w:rsidRDefault="00885E5A" w:rsidP="00885E5A">
      <w:pPr>
        <w:rPr>
          <w:rFonts w:cs="Arial"/>
        </w:rPr>
      </w:pPr>
    </w:p>
    <w:p w:rsidR="00885E5A" w:rsidRPr="00183C2F" w:rsidRDefault="00885E5A" w:rsidP="00885E5A">
      <w:pPr>
        <w:rPr>
          <w:rFonts w:cs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1559"/>
        <w:gridCol w:w="2551"/>
        <w:gridCol w:w="5670"/>
      </w:tblGrid>
      <w:tr w:rsidR="006B7C05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6B7C05" w:rsidRPr="00183C2F" w:rsidRDefault="006B7C05" w:rsidP="006B7C05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183C2F">
              <w:rPr>
                <w:rFonts w:ascii="Arial" w:hAnsi="Arial" w:cs="Arial"/>
                <w:b/>
                <w:sz w:val="22"/>
              </w:rPr>
              <w:t>Rév.</w:t>
            </w:r>
          </w:p>
        </w:tc>
        <w:tc>
          <w:tcPr>
            <w:tcW w:w="1559" w:type="dxa"/>
            <w:vAlign w:val="center"/>
          </w:tcPr>
          <w:p w:rsidR="006B7C05" w:rsidRPr="00183C2F" w:rsidRDefault="006B7C05" w:rsidP="006B7C05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183C2F">
              <w:rPr>
                <w:rFonts w:ascii="Arial" w:hAnsi="Arial" w:cs="Arial"/>
                <w:b/>
                <w:sz w:val="22"/>
              </w:rPr>
              <w:t>Date</w:t>
            </w:r>
          </w:p>
        </w:tc>
        <w:tc>
          <w:tcPr>
            <w:tcW w:w="2551" w:type="dxa"/>
            <w:vAlign w:val="center"/>
          </w:tcPr>
          <w:p w:rsidR="006B7C05" w:rsidRPr="00183C2F" w:rsidRDefault="006B7C05" w:rsidP="006B7C05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183C2F">
              <w:rPr>
                <w:rFonts w:ascii="Arial" w:hAnsi="Arial" w:cs="Arial"/>
                <w:b/>
                <w:sz w:val="22"/>
              </w:rPr>
              <w:t>Paragraphe</w:t>
            </w:r>
          </w:p>
        </w:tc>
        <w:tc>
          <w:tcPr>
            <w:tcW w:w="5670" w:type="dxa"/>
            <w:vAlign w:val="center"/>
          </w:tcPr>
          <w:p w:rsidR="006B7C05" w:rsidRPr="00183C2F" w:rsidRDefault="006B7C05" w:rsidP="006B7C05">
            <w:pPr>
              <w:pStyle w:val="auteurvrificateur"/>
              <w:rPr>
                <w:rFonts w:ascii="Arial" w:hAnsi="Arial" w:cs="Arial"/>
                <w:b/>
                <w:sz w:val="22"/>
              </w:rPr>
            </w:pPr>
            <w:r w:rsidRPr="00183C2F">
              <w:rPr>
                <w:rFonts w:ascii="Arial" w:hAnsi="Arial" w:cs="Arial"/>
                <w:b/>
                <w:sz w:val="22"/>
              </w:rPr>
              <w:t>Modification</w:t>
            </w:r>
          </w:p>
        </w:tc>
      </w:tr>
      <w:tr w:rsidR="006B7C05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00</w:t>
            </w:r>
          </w:p>
        </w:tc>
        <w:tc>
          <w:tcPr>
            <w:tcW w:w="1559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06/02/2017</w:t>
            </w:r>
          </w:p>
        </w:tc>
        <w:tc>
          <w:tcPr>
            <w:tcW w:w="2551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Tous</w:t>
            </w:r>
          </w:p>
        </w:tc>
        <w:tc>
          <w:tcPr>
            <w:tcW w:w="5670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Création du document</w:t>
            </w:r>
          </w:p>
        </w:tc>
      </w:tr>
      <w:tr w:rsidR="006B7C05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1559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07/02/2017</w:t>
            </w:r>
          </w:p>
        </w:tc>
        <w:tc>
          <w:tcPr>
            <w:tcW w:w="2551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Tous</w:t>
            </w:r>
          </w:p>
        </w:tc>
        <w:tc>
          <w:tcPr>
            <w:tcW w:w="5670" w:type="dxa"/>
            <w:vAlign w:val="center"/>
          </w:tcPr>
          <w:p w:rsidR="006B7C05" w:rsidRPr="00183C2F" w:rsidRDefault="006B7C05" w:rsidP="006B7C05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  <w:r w:rsidRPr="00183C2F">
              <w:rPr>
                <w:rFonts w:ascii="Arial" w:hAnsi="Arial" w:cs="Arial"/>
                <w:b w:val="0"/>
                <w:sz w:val="20"/>
              </w:rPr>
              <w:t>Relecture et validation du document</w:t>
            </w:r>
          </w:p>
        </w:tc>
      </w:tr>
      <w:tr w:rsidR="006B7C05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6B7C05" w:rsidRPr="00183C2F" w:rsidRDefault="006B7C05" w:rsidP="006B7C05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6B7C05" w:rsidRPr="00183C2F" w:rsidRDefault="006B7C05" w:rsidP="006B7C05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6B7C05" w:rsidRPr="00183C2F" w:rsidRDefault="006B7C05" w:rsidP="006B7C05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6B7C05" w:rsidRPr="00183C2F" w:rsidRDefault="006B7C05" w:rsidP="006B7C05">
            <w:pPr>
              <w:pStyle w:val="titre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  <w:tr w:rsidR="00A51F08" w:rsidRPr="00183C2F" w:rsidTr="00B93E14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3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2551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5670" w:type="dxa"/>
            <w:vAlign w:val="center"/>
          </w:tcPr>
          <w:p w:rsidR="00A51F08" w:rsidRPr="00183C2F" w:rsidRDefault="00A51F08" w:rsidP="00B93E14">
            <w:pPr>
              <w:pStyle w:val="titre"/>
              <w:rPr>
                <w:rFonts w:ascii="Arial" w:hAnsi="Arial" w:cs="Arial"/>
                <w:b w:val="0"/>
                <w:sz w:val="20"/>
              </w:rPr>
            </w:pPr>
          </w:p>
        </w:tc>
      </w:tr>
    </w:tbl>
    <w:p w:rsidR="00885E5A" w:rsidRPr="00183C2F" w:rsidRDefault="00885E5A" w:rsidP="00885E5A">
      <w:pPr>
        <w:rPr>
          <w:rFonts w:cs="Arial"/>
          <w:sz w:val="16"/>
          <w:szCs w:val="16"/>
        </w:rPr>
      </w:pPr>
    </w:p>
    <w:p w:rsidR="0062139F" w:rsidRPr="00183C2F" w:rsidRDefault="0062139F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0F458E" w:rsidRPr="00183C2F" w:rsidRDefault="000F458E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0F458E" w:rsidRPr="00183C2F" w:rsidRDefault="000F458E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62139F" w:rsidRPr="00183C2F" w:rsidRDefault="0062139F" w:rsidP="0062139F">
      <w:pPr>
        <w:tabs>
          <w:tab w:val="left" w:pos="1908"/>
        </w:tabs>
        <w:rPr>
          <w:rFonts w:cs="Arial"/>
          <w:sz w:val="16"/>
          <w:szCs w:val="16"/>
        </w:rPr>
      </w:pPr>
    </w:p>
    <w:p w:rsidR="0062139F" w:rsidRPr="00183C2F" w:rsidRDefault="0062139F" w:rsidP="0062139F">
      <w:pPr>
        <w:pStyle w:val="Sansinterligne"/>
        <w:rPr>
          <w:rFonts w:cs="Arial"/>
        </w:rPr>
      </w:pPr>
    </w:p>
    <w:p w:rsidR="0062139F" w:rsidRPr="00183C2F" w:rsidRDefault="00183C2F" w:rsidP="00C74B39">
      <w:pPr>
        <w:pStyle w:val="Sansinterligne"/>
        <w:jc w:val="center"/>
        <w:rPr>
          <w:rFonts w:cs="Arial"/>
          <w:sz w:val="26"/>
          <w:szCs w:val="26"/>
        </w:rPr>
      </w:pPr>
      <w:r>
        <w:rPr>
          <w:rFonts w:cs="Arial"/>
          <w:noProof/>
          <w:sz w:val="26"/>
          <w:szCs w:val="26"/>
        </w:rPr>
        <w:drawing>
          <wp:inline distT="0" distB="0" distL="0" distR="0">
            <wp:extent cx="3268980" cy="1767840"/>
            <wp:effectExtent l="0" t="0" r="7620" b="3810"/>
            <wp:docPr id="2" name="Image 2" descr="ld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dn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B39" w:rsidRPr="00183C2F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183C2F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183C2F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183C2F" w:rsidRDefault="00C74B39" w:rsidP="00C74B39">
      <w:pPr>
        <w:pStyle w:val="Sansinterligne"/>
        <w:jc w:val="center"/>
        <w:rPr>
          <w:rFonts w:cs="Arial"/>
          <w:sz w:val="26"/>
          <w:szCs w:val="26"/>
        </w:rPr>
      </w:pPr>
    </w:p>
    <w:p w:rsidR="00C74B39" w:rsidRPr="00183C2F" w:rsidRDefault="00C74B39" w:rsidP="00C74B39">
      <w:pPr>
        <w:pStyle w:val="Sansinterligne"/>
        <w:jc w:val="center"/>
        <w:rPr>
          <w:rFonts w:cs="Arial"/>
        </w:rPr>
      </w:pPr>
    </w:p>
    <w:p w:rsidR="0062139F" w:rsidRPr="00183C2F" w:rsidRDefault="0062139F" w:rsidP="0062139F">
      <w:pPr>
        <w:pStyle w:val="Sansinterligne"/>
        <w:rPr>
          <w:rFonts w:cs="Arial"/>
        </w:rPr>
      </w:pPr>
    </w:p>
    <w:p w:rsidR="002E743D" w:rsidRPr="00183C2F" w:rsidRDefault="002E743D" w:rsidP="0062139F">
      <w:pPr>
        <w:pStyle w:val="Sansinterligne"/>
        <w:rPr>
          <w:rFonts w:cs="Arial"/>
        </w:rPr>
      </w:pPr>
    </w:p>
    <w:p w:rsidR="002E743D" w:rsidRPr="00183C2F" w:rsidRDefault="002E743D" w:rsidP="0062139F">
      <w:pPr>
        <w:pStyle w:val="Sansinterligne"/>
        <w:rPr>
          <w:rFonts w:cs="Arial"/>
        </w:rPr>
      </w:pPr>
    </w:p>
    <w:p w:rsidR="002E743D" w:rsidRPr="00183C2F" w:rsidRDefault="002E743D" w:rsidP="00514291">
      <w:pPr>
        <w:pStyle w:val="titre"/>
        <w:outlineLvl w:val="0"/>
        <w:rPr>
          <w:rFonts w:ascii="Arial" w:hAnsi="Arial" w:cs="Arial"/>
          <w:color w:val="548DD4"/>
        </w:rPr>
      </w:pPr>
      <w:r w:rsidRPr="00183C2F">
        <w:rPr>
          <w:rFonts w:ascii="Arial" w:hAnsi="Arial" w:cs="Arial"/>
          <w:color w:val="548DD4"/>
        </w:rPr>
        <w:t>SOMMAIRE</w:t>
      </w:r>
    </w:p>
    <w:p w:rsidR="0062139F" w:rsidRPr="00183C2F" w:rsidRDefault="0062139F" w:rsidP="0062139F">
      <w:pPr>
        <w:pStyle w:val="Sansinterligne"/>
        <w:rPr>
          <w:rFonts w:cs="Arial"/>
        </w:rPr>
      </w:pPr>
    </w:p>
    <w:p w:rsidR="006A1FFA" w:rsidRPr="00183C2F" w:rsidRDefault="00BC7D3C">
      <w:pPr>
        <w:pStyle w:val="TM1"/>
        <w:tabs>
          <w:tab w:val="left" w:pos="403"/>
          <w:tab w:val="right" w:leader="dot" w:pos="10763"/>
        </w:tabs>
        <w:rPr>
          <w:rFonts w:cs="Arial"/>
        </w:rPr>
      </w:pP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TOC  \* MERGEFORMAT </w:instrText>
      </w:r>
      <w:r w:rsidRPr="00183C2F">
        <w:rPr>
          <w:rFonts w:cs="Arial"/>
        </w:rPr>
        <w:fldChar w:fldCharType="separate"/>
      </w:r>
      <w:r w:rsidR="006A1FFA" w:rsidRPr="00183C2F">
        <w:rPr>
          <w:rFonts w:cs="Arial"/>
          <w:color w:val="548DD4"/>
        </w:rPr>
        <w:t>1</w:t>
      </w:r>
      <w:r w:rsidR="006A1FFA"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="006A1FFA" w:rsidRPr="00183C2F">
        <w:rPr>
          <w:rFonts w:cs="Arial"/>
          <w:color w:val="548DD4"/>
        </w:rPr>
        <w:t>introduction</w:t>
      </w:r>
      <w:r w:rsidR="006A1FFA" w:rsidRPr="00183C2F">
        <w:rPr>
          <w:rFonts w:cs="Arial"/>
        </w:rPr>
        <w:tab/>
      </w:r>
      <w:r w:rsidR="006A1FFA" w:rsidRPr="00183C2F">
        <w:rPr>
          <w:rFonts w:cs="Arial"/>
        </w:rPr>
        <w:fldChar w:fldCharType="begin"/>
      </w:r>
      <w:r w:rsidR="006A1FFA" w:rsidRPr="00183C2F">
        <w:rPr>
          <w:rFonts w:cs="Arial"/>
        </w:rPr>
        <w:instrText xml:space="preserve"> PAGEREF _Toc474337591 \h </w:instrText>
      </w:r>
      <w:r w:rsidR="006A1FFA" w:rsidRPr="00183C2F">
        <w:rPr>
          <w:rFonts w:cs="Arial"/>
        </w:rPr>
      </w:r>
      <w:r w:rsidR="006A1FFA"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5</w:t>
      </w:r>
      <w:r w:rsidR="006A1FFA" w:rsidRPr="00183C2F">
        <w:rPr>
          <w:rFonts w:cs="Arial"/>
        </w:rPr>
        <w:fldChar w:fldCharType="end"/>
      </w: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183C2F">
        <w:rPr>
          <w:rFonts w:cs="Arial"/>
          <w:color w:val="548DD4"/>
        </w:rPr>
        <w:t>2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DESCRIPTION DU PROJET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_Toc474337592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5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2.1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Objectif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_Toc474337593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5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2.2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Description générale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_Toc474337594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5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</w:rPr>
      </w:pPr>
      <w:r w:rsidRPr="00183C2F">
        <w:rPr>
          <w:rFonts w:cs="Arial"/>
        </w:rPr>
        <w:t>2.3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Présentation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_Toc474337595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5</w:t>
      </w:r>
      <w:r w:rsidRPr="00183C2F">
        <w:rPr>
          <w:rFonts w:cs="Arial"/>
        </w:rPr>
        <w:fldChar w:fldCharType="end"/>
      </w: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183C2F">
        <w:rPr>
          <w:rFonts w:cs="Arial"/>
          <w:color w:val="548DD4"/>
        </w:rPr>
        <w:t>3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DECRIPTION DES FONCTIONNALITES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_Toc474337596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6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Naviguer à travers les différentes pages du site via un menu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_Toc474337597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6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3.2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Rechercher via un formulaire un média, par auteur, type ou mot clé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_Toc474337598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6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3.3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Lister l’ensemble des médias retourné par la fonction recherche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_Toc474337599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6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3.4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Visualiser une image sélectionnée par un utilisateur authentifié ou non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_Toc474337600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6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3.5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Visualiser une vidéo sélectionnée par un utilisateur authentifié ou non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_Toc474337601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3.6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Ecouter un son sélectionné par un utilisateur authentifié ou non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_Toc474337602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3.7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Verrouiller le formulaire d’upload si l’utilisateur n’est pas authentifié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_Toc474337603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3.8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Transférer un média depuis le poste de l’utilisateur authentifié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_Toc474337604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3.9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Stocker un média transféré sur le serveur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_Toc474337605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10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3.10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Indexer les médias stockés sur le serveur dans une base de données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_Toc474337606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8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1000"/>
          <w:tab w:val="right" w:leader="dot" w:pos="10763"/>
        </w:tabs>
        <w:rPr>
          <w:rFonts w:cs="Arial"/>
        </w:rPr>
      </w:pPr>
      <w:r w:rsidRPr="00183C2F">
        <w:rPr>
          <w:rFonts w:cs="Arial"/>
        </w:rPr>
        <w:t>3.11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Authentifier un utilisateur via un formulaire de connexion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_Toc474337607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8</w:t>
      </w:r>
      <w:r w:rsidRPr="00183C2F">
        <w:rPr>
          <w:rFonts w:cs="Arial"/>
        </w:rPr>
        <w:fldChar w:fldCharType="end"/>
      </w: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</w:rPr>
      </w:pPr>
      <w:r w:rsidRPr="00183C2F">
        <w:rPr>
          <w:rFonts w:cs="Arial"/>
          <w:color w:val="548DD4"/>
        </w:rPr>
        <w:t>4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description des flux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_Toc474337608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8</w:t>
      </w:r>
      <w:r w:rsidRPr="00183C2F">
        <w:rPr>
          <w:rFonts w:cs="Arial"/>
        </w:rPr>
        <w:fldChar w:fldCharType="end"/>
      </w: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183C2F">
        <w:rPr>
          <w:rFonts w:cs="Arial"/>
          <w:color w:val="548DD4"/>
        </w:rPr>
        <w:t>5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Charte graphique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_Toc474337609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9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5.1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Détails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_Toc474337610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9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5.2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Couleurs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_Toc474337611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9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5.3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Police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_Toc474337612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10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lastRenderedPageBreak/>
        <w:t>5.4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Effets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_Toc474337613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10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</w:rPr>
      </w:pPr>
      <w:r w:rsidRPr="00183C2F">
        <w:rPr>
          <w:rFonts w:cs="Arial"/>
        </w:rPr>
        <w:t>5.5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Eléments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_Toc474337614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10</w:t>
      </w:r>
      <w:r w:rsidRPr="00183C2F">
        <w:rPr>
          <w:rFonts w:cs="Arial"/>
        </w:rPr>
        <w:fldChar w:fldCharType="end"/>
      </w:r>
    </w:p>
    <w:p w:rsidR="00CC086B" w:rsidRPr="00183C2F" w:rsidRDefault="00CC086B" w:rsidP="00CC086B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183C2F">
        <w:rPr>
          <w:rFonts w:cs="Arial"/>
          <w:color w:val="548DD4"/>
        </w:rPr>
        <w:t>6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Story board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_Toc474337615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11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6.1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Accueil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_Toc474337616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11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6.2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Connexion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_Toc474337617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12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6.3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Uploader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_Toc474337619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13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6.4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Galerie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_Toc474337620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14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6.5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Afficher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_Toc474337621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15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</w:rPr>
      </w:pPr>
      <w:r w:rsidRPr="00183C2F">
        <w:rPr>
          <w:rFonts w:cs="Arial"/>
        </w:rPr>
        <w:t>6.6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A propos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_Toc474337622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16</w:t>
      </w:r>
      <w:r w:rsidRPr="00183C2F">
        <w:rPr>
          <w:rFonts w:cs="Arial"/>
        </w:rPr>
        <w:fldChar w:fldCharType="end"/>
      </w:r>
    </w:p>
    <w:p w:rsidR="00CC086B" w:rsidRPr="00183C2F" w:rsidRDefault="00CC086B" w:rsidP="00CC086B">
      <w:pPr>
        <w:rPr>
          <w:rFonts w:cs="Arial"/>
        </w:rPr>
      </w:pPr>
    </w:p>
    <w:p w:rsidR="006A1FFA" w:rsidRPr="00183C2F" w:rsidRDefault="006A1FFA" w:rsidP="006A1FFA">
      <w:pPr>
        <w:rPr>
          <w:rFonts w:cs="Arial"/>
        </w:rPr>
      </w:pPr>
    </w:p>
    <w:p w:rsidR="006A1FFA" w:rsidRPr="00183C2F" w:rsidRDefault="006A1FFA">
      <w:pPr>
        <w:pStyle w:val="TM1"/>
        <w:tabs>
          <w:tab w:val="left" w:pos="403"/>
          <w:tab w:val="right" w:leader="dot" w:pos="10763"/>
        </w:tabs>
        <w:rPr>
          <w:rFonts w:cs="Arial"/>
          <w:b w:val="0"/>
          <w:bCs w:val="0"/>
          <w:caps w:val="0"/>
          <w:sz w:val="22"/>
          <w:szCs w:val="22"/>
        </w:rPr>
      </w:pPr>
      <w:r w:rsidRPr="00183C2F">
        <w:rPr>
          <w:rFonts w:cs="Arial"/>
          <w:color w:val="548DD4"/>
        </w:rPr>
        <w:t>7</w:t>
      </w:r>
      <w:r w:rsidRPr="00183C2F">
        <w:rPr>
          <w:rFonts w:cs="Arial"/>
          <w:b w:val="0"/>
          <w:bCs w:val="0"/>
          <w:caps w:val="0"/>
          <w:sz w:val="22"/>
          <w:szCs w:val="22"/>
        </w:rPr>
        <w:tab/>
      </w:r>
      <w:r w:rsidRPr="00183C2F">
        <w:rPr>
          <w:rFonts w:cs="Arial"/>
          <w:color w:val="548DD4"/>
        </w:rPr>
        <w:t>DONNEES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_Toc474337623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7.1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Modèle conceptuel des données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_Toc474337624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2"/>
        <w:tabs>
          <w:tab w:val="left" w:pos="800"/>
          <w:tab w:val="right" w:leader="dot" w:pos="10763"/>
        </w:tabs>
        <w:rPr>
          <w:rFonts w:cs="Arial"/>
          <w:i w:val="0"/>
          <w:iCs w:val="0"/>
        </w:rPr>
      </w:pPr>
      <w:r w:rsidRPr="00183C2F">
        <w:rPr>
          <w:rFonts w:cs="Arial"/>
        </w:rPr>
        <w:t>7.2</w:t>
      </w:r>
      <w:r w:rsidRPr="00183C2F">
        <w:rPr>
          <w:rFonts w:cs="Arial"/>
          <w:i w:val="0"/>
          <w:iCs w:val="0"/>
        </w:rPr>
        <w:tab/>
      </w:r>
      <w:r w:rsidRPr="00183C2F">
        <w:rPr>
          <w:rFonts w:cs="Arial"/>
        </w:rPr>
        <w:t>Dictionnaire des données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_Toc474337625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3"/>
        <w:tabs>
          <w:tab w:val="left" w:pos="1320"/>
          <w:tab w:val="right" w:leader="dot" w:pos="10763"/>
        </w:tabs>
        <w:rPr>
          <w:rFonts w:cs="Arial"/>
          <w:i w:val="0"/>
          <w:iCs w:val="0"/>
          <w:sz w:val="22"/>
          <w:szCs w:val="22"/>
        </w:rPr>
      </w:pPr>
      <w:r w:rsidRPr="00183C2F">
        <w:rPr>
          <w:rFonts w:cs="Arial"/>
        </w:rPr>
        <w:t>7.2.1</w:t>
      </w:r>
      <w:r w:rsidRPr="00183C2F">
        <w:rPr>
          <w:rFonts w:cs="Arial"/>
          <w:i w:val="0"/>
          <w:iCs w:val="0"/>
          <w:sz w:val="22"/>
          <w:szCs w:val="22"/>
        </w:rPr>
        <w:tab/>
      </w:r>
      <w:r w:rsidRPr="00183C2F">
        <w:rPr>
          <w:rFonts w:cs="Arial"/>
        </w:rPr>
        <w:t>Table DATAS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_Toc474337626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17</w:t>
      </w:r>
      <w:r w:rsidRPr="00183C2F">
        <w:rPr>
          <w:rFonts w:cs="Arial"/>
        </w:rPr>
        <w:fldChar w:fldCharType="end"/>
      </w:r>
    </w:p>
    <w:p w:rsidR="006A1FFA" w:rsidRPr="00183C2F" w:rsidRDefault="006A1FFA">
      <w:pPr>
        <w:pStyle w:val="TM3"/>
        <w:tabs>
          <w:tab w:val="left" w:pos="1320"/>
          <w:tab w:val="right" w:leader="dot" w:pos="10763"/>
        </w:tabs>
        <w:rPr>
          <w:rFonts w:cs="Arial"/>
          <w:i w:val="0"/>
          <w:iCs w:val="0"/>
          <w:sz w:val="22"/>
          <w:szCs w:val="22"/>
        </w:rPr>
      </w:pPr>
      <w:r w:rsidRPr="00183C2F">
        <w:rPr>
          <w:rFonts w:cs="Arial"/>
        </w:rPr>
        <w:t>7.2.1</w:t>
      </w:r>
      <w:r w:rsidRPr="00183C2F">
        <w:rPr>
          <w:rFonts w:cs="Arial"/>
          <w:i w:val="0"/>
          <w:iCs w:val="0"/>
          <w:sz w:val="22"/>
          <w:szCs w:val="22"/>
        </w:rPr>
        <w:tab/>
      </w:r>
      <w:r w:rsidRPr="00183C2F">
        <w:rPr>
          <w:rFonts w:cs="Arial"/>
        </w:rPr>
        <w:t>Table USERS</w:t>
      </w:r>
      <w:r w:rsidRPr="00183C2F">
        <w:rPr>
          <w:rFonts w:cs="Arial"/>
        </w:rPr>
        <w:tab/>
      </w:r>
      <w:r w:rsidRPr="00183C2F">
        <w:rPr>
          <w:rFonts w:cs="Arial"/>
        </w:rPr>
        <w:fldChar w:fldCharType="begin"/>
      </w:r>
      <w:r w:rsidRPr="00183C2F">
        <w:rPr>
          <w:rFonts w:cs="Arial"/>
        </w:rPr>
        <w:instrText xml:space="preserve"> PAGEREF _Toc474337627 \h </w:instrText>
      </w:r>
      <w:r w:rsidRPr="00183C2F">
        <w:rPr>
          <w:rFonts w:cs="Arial"/>
        </w:rPr>
      </w:r>
      <w:r w:rsidRPr="00183C2F">
        <w:rPr>
          <w:rFonts w:cs="Arial"/>
        </w:rPr>
        <w:fldChar w:fldCharType="separate"/>
      </w:r>
      <w:r w:rsidR="00E12F20" w:rsidRPr="00183C2F">
        <w:rPr>
          <w:rFonts w:cs="Arial"/>
        </w:rPr>
        <w:t>18</w:t>
      </w:r>
      <w:r w:rsidRPr="00183C2F">
        <w:rPr>
          <w:rFonts w:cs="Arial"/>
        </w:rPr>
        <w:fldChar w:fldCharType="end"/>
      </w:r>
    </w:p>
    <w:p w:rsidR="0045660C" w:rsidRPr="00183C2F" w:rsidRDefault="00BC7D3C" w:rsidP="00514291">
      <w:pPr>
        <w:pStyle w:val="TM1"/>
        <w:tabs>
          <w:tab w:val="left" w:pos="403"/>
          <w:tab w:val="right" w:leader="dot" w:pos="10763"/>
        </w:tabs>
        <w:jc w:val="center"/>
        <w:rPr>
          <w:rFonts w:cs="Arial"/>
        </w:rPr>
      </w:pPr>
      <w:r w:rsidRPr="00183C2F">
        <w:rPr>
          <w:rFonts w:cs="Arial"/>
        </w:rPr>
        <w:fldChar w:fldCharType="end"/>
      </w:r>
    </w:p>
    <w:p w:rsidR="002074EA" w:rsidRPr="00183C2F" w:rsidRDefault="002074EA" w:rsidP="00F744BD">
      <w:pPr>
        <w:jc w:val="both"/>
        <w:rPr>
          <w:rFonts w:cs="Arial"/>
        </w:rPr>
      </w:pPr>
    </w:p>
    <w:p w:rsidR="00CC086B" w:rsidRPr="00183C2F" w:rsidRDefault="00CC086B" w:rsidP="00F744BD">
      <w:pPr>
        <w:jc w:val="both"/>
        <w:rPr>
          <w:rFonts w:cs="Arial"/>
        </w:rPr>
      </w:pPr>
    </w:p>
    <w:p w:rsidR="00CC086B" w:rsidRPr="00183C2F" w:rsidRDefault="00CC086B" w:rsidP="00CC086B">
      <w:pPr>
        <w:pStyle w:val="Sansinterligne"/>
        <w:rPr>
          <w:rFonts w:cs="Arial"/>
        </w:rPr>
      </w:pPr>
    </w:p>
    <w:p w:rsidR="003D507C" w:rsidRPr="00183C2F" w:rsidRDefault="003D507C" w:rsidP="00F744BD">
      <w:pPr>
        <w:pStyle w:val="Titre1"/>
        <w:jc w:val="both"/>
        <w:rPr>
          <w:rFonts w:cs="Arial"/>
          <w:color w:val="548DD4"/>
        </w:rPr>
      </w:pPr>
      <w:bookmarkStart w:id="1" w:name="_Toc474337591"/>
      <w:r w:rsidRPr="00183C2F">
        <w:rPr>
          <w:rFonts w:cs="Arial"/>
          <w:color w:val="548DD4"/>
        </w:rPr>
        <w:t>introduction</w:t>
      </w:r>
      <w:bookmarkEnd w:id="1"/>
    </w:p>
    <w:p w:rsidR="00C92EEE" w:rsidRPr="00183C2F" w:rsidRDefault="00C92EEE" w:rsidP="00C92EEE">
      <w:pPr>
        <w:jc w:val="both"/>
        <w:rPr>
          <w:rFonts w:cs="Arial"/>
        </w:rPr>
      </w:pPr>
    </w:p>
    <w:p w:rsidR="002074EA" w:rsidRPr="00183C2F" w:rsidRDefault="00C92EEE" w:rsidP="00822A59">
      <w:pPr>
        <w:ind w:firstLine="432"/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Ce document a pour but de présenter de façon succincte l’architecture applicative et technique mise en œuvre pour la réalisation du projet </w:t>
      </w:r>
      <w:r w:rsidR="0072347C" w:rsidRPr="00183C2F">
        <w:rPr>
          <w:rFonts w:cs="Arial"/>
          <w:sz w:val="24"/>
          <w:szCs w:val="24"/>
        </w:rPr>
        <w:t xml:space="preserve">clôturant le module </w:t>
      </w:r>
      <w:r w:rsidR="00822A59" w:rsidRPr="00183C2F">
        <w:rPr>
          <w:rFonts w:cs="Arial"/>
          <w:sz w:val="24"/>
          <w:szCs w:val="24"/>
        </w:rPr>
        <w:t>JAVA</w:t>
      </w:r>
      <w:r w:rsidRPr="00183C2F">
        <w:rPr>
          <w:rFonts w:cs="Arial"/>
          <w:sz w:val="24"/>
          <w:szCs w:val="24"/>
        </w:rPr>
        <w:t>. Il s’articulera autour des points suivants :</w:t>
      </w:r>
    </w:p>
    <w:p w:rsidR="002074EA" w:rsidRPr="00183C2F" w:rsidRDefault="002074EA" w:rsidP="002074EA">
      <w:pPr>
        <w:ind w:firstLine="432"/>
        <w:jc w:val="both"/>
        <w:rPr>
          <w:rFonts w:cs="Arial"/>
          <w:sz w:val="24"/>
          <w:szCs w:val="24"/>
        </w:rPr>
      </w:pP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générale de l’application</w:t>
      </w: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des fonctionnalités</w:t>
      </w:r>
    </w:p>
    <w:p w:rsidR="00687B39" w:rsidRPr="00183C2F" w:rsidRDefault="00822A5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La description des cas d’utilisation</w:t>
      </w:r>
    </w:p>
    <w:p w:rsidR="00687B39" w:rsidRPr="00183C2F" w:rsidRDefault="00687B39" w:rsidP="00687B39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Le story board</w:t>
      </w:r>
    </w:p>
    <w:p w:rsidR="00C42C9F" w:rsidRPr="00183C2F" w:rsidRDefault="00687B39" w:rsidP="002074EA">
      <w:pPr>
        <w:numPr>
          <w:ilvl w:val="0"/>
          <w:numId w:val="14"/>
        </w:numPr>
        <w:jc w:val="both"/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Les données</w:t>
      </w:r>
    </w:p>
    <w:p w:rsidR="00956A80" w:rsidRPr="00183C2F" w:rsidRDefault="00956A80" w:rsidP="00F744BD">
      <w:pPr>
        <w:jc w:val="both"/>
        <w:rPr>
          <w:rFonts w:cs="Arial"/>
        </w:rPr>
      </w:pPr>
    </w:p>
    <w:p w:rsidR="002074EA" w:rsidRPr="00183C2F" w:rsidRDefault="002074EA" w:rsidP="00F744BD">
      <w:pPr>
        <w:jc w:val="both"/>
        <w:rPr>
          <w:rFonts w:cs="Arial"/>
        </w:rPr>
      </w:pPr>
    </w:p>
    <w:p w:rsidR="00162A36" w:rsidRPr="00183C2F" w:rsidRDefault="00205205" w:rsidP="00F744BD">
      <w:pPr>
        <w:pStyle w:val="Titre1"/>
        <w:jc w:val="both"/>
        <w:rPr>
          <w:rFonts w:cs="Arial"/>
          <w:color w:val="548DD4"/>
        </w:rPr>
      </w:pPr>
      <w:bookmarkStart w:id="2" w:name="_Toc474337592"/>
      <w:r w:rsidRPr="00183C2F">
        <w:rPr>
          <w:rFonts w:cs="Arial"/>
          <w:color w:val="548DD4"/>
        </w:rPr>
        <w:t>DESCRIPTION DU PROJET</w:t>
      </w:r>
      <w:bookmarkEnd w:id="2"/>
    </w:p>
    <w:p w:rsidR="00CC086B" w:rsidRPr="00183C2F" w:rsidRDefault="00CC086B" w:rsidP="00CC086B">
      <w:pPr>
        <w:pStyle w:val="Sansinterligne"/>
        <w:rPr>
          <w:rFonts w:cs="Arial"/>
        </w:rPr>
      </w:pPr>
    </w:p>
    <w:p w:rsidR="002074EA" w:rsidRPr="00183C2F" w:rsidRDefault="002074EA" w:rsidP="00F744BD">
      <w:pPr>
        <w:jc w:val="both"/>
        <w:rPr>
          <w:rFonts w:cs="Arial"/>
        </w:rPr>
      </w:pPr>
    </w:p>
    <w:p w:rsidR="00162A36" w:rsidRPr="00183C2F" w:rsidRDefault="00162A36" w:rsidP="00A5262F">
      <w:pPr>
        <w:pStyle w:val="Titre2"/>
      </w:pPr>
      <w:bookmarkStart w:id="3" w:name="_Toc474337593"/>
      <w:r w:rsidRPr="00183C2F">
        <w:t>Objectif</w:t>
      </w:r>
      <w:bookmarkEnd w:id="3"/>
    </w:p>
    <w:p w:rsidR="00F561CC" w:rsidRPr="00183C2F" w:rsidRDefault="00F561CC" w:rsidP="00F561CC">
      <w:pPr>
        <w:ind w:firstLine="567"/>
        <w:jc w:val="both"/>
        <w:rPr>
          <w:rStyle w:val="normaltextrun"/>
          <w:rFonts w:cs="Arial"/>
          <w:sz w:val="24"/>
          <w:szCs w:val="24"/>
        </w:rPr>
      </w:pPr>
      <w:r w:rsidRPr="00183C2F">
        <w:rPr>
          <w:rStyle w:val="normaltextrun"/>
          <w:rFonts w:cs="Arial"/>
          <w:sz w:val="24"/>
          <w:szCs w:val="24"/>
        </w:rPr>
        <w:t>Répondre aux besoins et contraintes imposés par l’énoncé du projet dans le respect des délais et d</w:t>
      </w:r>
      <w:r w:rsidR="00822A59" w:rsidRPr="00183C2F">
        <w:rPr>
          <w:rStyle w:val="normaltextrun"/>
          <w:rFonts w:cs="Arial"/>
          <w:sz w:val="24"/>
          <w:szCs w:val="24"/>
        </w:rPr>
        <w:t>u budget préalablement établis.</w:t>
      </w:r>
    </w:p>
    <w:p w:rsidR="002074EA" w:rsidRPr="00183C2F" w:rsidRDefault="002074EA" w:rsidP="00F744BD">
      <w:pPr>
        <w:jc w:val="both"/>
        <w:rPr>
          <w:rFonts w:cs="Arial"/>
          <w:sz w:val="24"/>
          <w:szCs w:val="24"/>
        </w:rPr>
      </w:pPr>
    </w:p>
    <w:p w:rsidR="00162A36" w:rsidRPr="00183C2F" w:rsidRDefault="00162A36" w:rsidP="00A5262F">
      <w:pPr>
        <w:pStyle w:val="Titre2"/>
      </w:pPr>
      <w:bookmarkStart w:id="4" w:name="_Toc474337594"/>
      <w:r w:rsidRPr="00183C2F">
        <w:t>Description générale</w:t>
      </w:r>
      <w:bookmarkEnd w:id="4"/>
    </w:p>
    <w:p w:rsidR="00F561CC" w:rsidRPr="00183C2F" w:rsidRDefault="00822A59" w:rsidP="00F561CC">
      <w:pPr>
        <w:ind w:firstLine="567"/>
        <w:jc w:val="both"/>
        <w:rPr>
          <w:rFonts w:cs="Arial"/>
          <w:sz w:val="24"/>
          <w:szCs w:val="24"/>
        </w:rPr>
      </w:pPr>
      <w:r w:rsidRPr="00183C2F">
        <w:rPr>
          <w:rStyle w:val="normaltextrun"/>
          <w:rFonts w:cs="Arial"/>
          <w:sz w:val="24"/>
          <w:szCs w:val="24"/>
        </w:rPr>
        <w:t xml:space="preserve">L’application permettra de gérer un carnet d’adresses, d’y ajouter de façon illimité des contacts </w:t>
      </w:r>
      <w:r w:rsidR="00F561CC" w:rsidRPr="00183C2F">
        <w:rPr>
          <w:rStyle w:val="normaltextrun"/>
          <w:rFonts w:cs="Arial"/>
          <w:sz w:val="24"/>
          <w:szCs w:val="24"/>
        </w:rPr>
        <w:t xml:space="preserve">, </w:t>
      </w:r>
      <w:r w:rsidRPr="00183C2F">
        <w:rPr>
          <w:rStyle w:val="normaltextrun"/>
          <w:rFonts w:cs="Arial"/>
          <w:sz w:val="24"/>
          <w:szCs w:val="24"/>
        </w:rPr>
        <w:t>de modifier les informations qui leurs sont associées, de sauvegarder et restaurer l’ensemble des données dans un fichier et proposera également une fonction de recherche par nom.</w:t>
      </w:r>
    </w:p>
    <w:p w:rsidR="002074EA" w:rsidRPr="00183C2F" w:rsidRDefault="002074EA" w:rsidP="002074EA">
      <w:pPr>
        <w:ind w:firstLine="567"/>
        <w:jc w:val="both"/>
        <w:rPr>
          <w:rFonts w:cs="Arial"/>
          <w:sz w:val="24"/>
          <w:szCs w:val="24"/>
        </w:rPr>
      </w:pPr>
    </w:p>
    <w:p w:rsidR="00855EAA" w:rsidRPr="00183C2F" w:rsidRDefault="00855EAA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822A59" w:rsidRPr="00183C2F" w:rsidRDefault="00822A59" w:rsidP="00DF36B0">
      <w:pPr>
        <w:ind w:firstLine="432"/>
        <w:jc w:val="center"/>
        <w:rPr>
          <w:rFonts w:cs="Arial"/>
          <w:sz w:val="24"/>
          <w:szCs w:val="24"/>
        </w:rPr>
      </w:pPr>
    </w:p>
    <w:p w:rsidR="003F20D3" w:rsidRPr="00183C2F" w:rsidRDefault="00205205" w:rsidP="00855EAA">
      <w:pPr>
        <w:pStyle w:val="Titre1"/>
        <w:jc w:val="both"/>
        <w:rPr>
          <w:rFonts w:cs="Arial"/>
          <w:color w:val="548DD4"/>
        </w:rPr>
      </w:pPr>
      <w:bookmarkStart w:id="5" w:name="_Toc474337596"/>
      <w:r w:rsidRPr="00183C2F">
        <w:rPr>
          <w:rFonts w:cs="Arial"/>
          <w:color w:val="548DD4"/>
        </w:rPr>
        <w:t>DECRIPTION DES FONCTIONNALITES</w:t>
      </w:r>
      <w:bookmarkEnd w:id="5"/>
    </w:p>
    <w:p w:rsidR="00DF36B0" w:rsidRPr="00183C2F" w:rsidRDefault="00DF36B0" w:rsidP="00DF36B0">
      <w:pPr>
        <w:pStyle w:val="paragraph"/>
        <w:ind w:firstLine="432"/>
        <w:jc w:val="both"/>
        <w:textAlignment w:val="baseline"/>
        <w:rPr>
          <w:rFonts w:ascii="Arial" w:hAnsi="Arial" w:cs="Arial"/>
        </w:rPr>
      </w:pPr>
    </w:p>
    <w:p w:rsidR="00FB7015" w:rsidRPr="00183C2F" w:rsidRDefault="00822A59" w:rsidP="00A5262F">
      <w:pPr>
        <w:pStyle w:val="Titre2"/>
        <w:rPr>
          <w:rStyle w:val="normaltextrun"/>
        </w:rPr>
      </w:pPr>
      <w:r w:rsidRPr="00183C2F">
        <w:rPr>
          <w:rStyle w:val="normaltextrun"/>
        </w:rPr>
        <w:t>Saisir un nouveau contact</w:t>
      </w:r>
    </w:p>
    <w:p w:rsidR="00E22EE7" w:rsidRPr="00183C2F" w:rsidRDefault="00822A59" w:rsidP="00855EAA">
      <w:pPr>
        <w:pStyle w:val="paragraph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Un bouton « ajouter contact »</w:t>
      </w:r>
      <w:r w:rsidR="00C94398" w:rsidRPr="00183C2F">
        <w:rPr>
          <w:rStyle w:val="normaltextrun"/>
          <w:rFonts w:ascii="Arial" w:hAnsi="Arial" w:cs="Arial"/>
        </w:rPr>
        <w:t>situé sur la fenêtre principale</w:t>
      </w:r>
      <w:r w:rsidRPr="00183C2F">
        <w:rPr>
          <w:rStyle w:val="normaltextrun"/>
          <w:rFonts w:ascii="Arial" w:hAnsi="Arial" w:cs="Arial"/>
        </w:rPr>
        <w:t xml:space="preserve"> affichera un formulaire de saisie comprenant les champs :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Nom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Prénom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Téléphone(s)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Adresse postale</w:t>
      </w:r>
    </w:p>
    <w:p w:rsidR="00822A59" w:rsidRPr="00183C2F" w:rsidRDefault="00822A59" w:rsidP="00822A59">
      <w:pPr>
        <w:pStyle w:val="paragraph"/>
        <w:numPr>
          <w:ilvl w:val="0"/>
          <w:numId w:val="14"/>
        </w:numPr>
        <w:jc w:val="both"/>
        <w:textAlignment w:val="baseline"/>
        <w:rPr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Adresse mail(s)</w:t>
      </w:r>
    </w:p>
    <w:p w:rsidR="00FB7015" w:rsidRPr="00183C2F" w:rsidRDefault="00FB7015" w:rsidP="00855EAA">
      <w:pPr>
        <w:pStyle w:val="paragraph"/>
        <w:jc w:val="both"/>
        <w:textAlignment w:val="baseline"/>
        <w:rPr>
          <w:rFonts w:ascii="Arial" w:hAnsi="Arial" w:cs="Arial"/>
        </w:rPr>
      </w:pPr>
    </w:p>
    <w:p w:rsidR="00FB7015" w:rsidRPr="00183C2F" w:rsidRDefault="00822A59" w:rsidP="00A5262F">
      <w:pPr>
        <w:pStyle w:val="Titre2"/>
        <w:rPr>
          <w:rStyle w:val="normaltextrun"/>
        </w:rPr>
      </w:pPr>
      <w:r w:rsidRPr="00183C2F">
        <w:rPr>
          <w:rStyle w:val="normaltextrun"/>
        </w:rPr>
        <w:lastRenderedPageBreak/>
        <w:t>Sauvegarder un contact</w:t>
      </w:r>
    </w:p>
    <w:p w:rsidR="00FB7015" w:rsidRPr="00183C2F" w:rsidRDefault="00C94398" w:rsidP="00FB7015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En bas du</w:t>
      </w:r>
      <w:r w:rsidR="00822A59" w:rsidRPr="00183C2F">
        <w:rPr>
          <w:rStyle w:val="normaltextrun"/>
          <w:rFonts w:ascii="Arial" w:hAnsi="Arial" w:cs="Arial"/>
        </w:rPr>
        <w:t xml:space="preserve"> formulaire</w:t>
      </w:r>
      <w:r w:rsidRPr="00183C2F">
        <w:rPr>
          <w:rStyle w:val="normaltextrun"/>
          <w:rFonts w:ascii="Arial" w:hAnsi="Arial" w:cs="Arial"/>
        </w:rPr>
        <w:t xml:space="preserve"> contact</w:t>
      </w:r>
      <w:r w:rsidR="00822A59" w:rsidRPr="00183C2F">
        <w:rPr>
          <w:rStyle w:val="normaltextrun"/>
          <w:rFonts w:ascii="Arial" w:hAnsi="Arial" w:cs="Arial"/>
        </w:rPr>
        <w:t>, un bouton « Enregistrer » permettra de sauver le</w:t>
      </w:r>
      <w:r w:rsidRPr="00183C2F">
        <w:rPr>
          <w:rStyle w:val="normaltextrun"/>
          <w:rFonts w:ascii="Arial" w:hAnsi="Arial" w:cs="Arial"/>
        </w:rPr>
        <w:t>s données du</w:t>
      </w:r>
      <w:r w:rsidR="00822A59" w:rsidRPr="00183C2F">
        <w:rPr>
          <w:rStyle w:val="normaltextrun"/>
          <w:rFonts w:ascii="Arial" w:hAnsi="Arial" w:cs="Arial"/>
        </w:rPr>
        <w:t xml:space="preserve"> contact</w:t>
      </w:r>
      <w:r w:rsidRPr="00183C2F">
        <w:rPr>
          <w:rStyle w:val="normaltextrun"/>
          <w:rFonts w:ascii="Arial" w:hAnsi="Arial" w:cs="Arial"/>
        </w:rPr>
        <w:t xml:space="preserve"> dans le fichier data.</w:t>
      </w:r>
    </w:p>
    <w:p w:rsidR="00C3291A" w:rsidRPr="00183C2F" w:rsidRDefault="00C3291A" w:rsidP="00187BE0">
      <w:pPr>
        <w:pStyle w:val="Sansinterligne"/>
        <w:rPr>
          <w:rStyle w:val="normaltextrun"/>
          <w:rFonts w:cs="Arial"/>
        </w:rPr>
      </w:pPr>
    </w:p>
    <w:p w:rsidR="00C3291A" w:rsidRPr="00183C2F" w:rsidRDefault="00C94398" w:rsidP="00A5262F">
      <w:pPr>
        <w:pStyle w:val="Titre2"/>
        <w:rPr>
          <w:rStyle w:val="normaltextrun"/>
        </w:rPr>
      </w:pPr>
      <w:r w:rsidRPr="00183C2F">
        <w:rPr>
          <w:rStyle w:val="normaltextrun"/>
        </w:rPr>
        <w:t>Recherche de contact</w:t>
      </w:r>
    </w:p>
    <w:p w:rsidR="00C3291A" w:rsidRPr="00183C2F" w:rsidRDefault="00C94398" w:rsidP="00C3291A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Sur la fenêtre principale, un champ de saisie de texte et un bouton rechercher permettront d’effectuer une recherche par nom dans le fichier data.</w:t>
      </w:r>
    </w:p>
    <w:p w:rsidR="00C3291A" w:rsidRPr="00183C2F" w:rsidRDefault="00C3291A" w:rsidP="00187BE0">
      <w:pPr>
        <w:pStyle w:val="Sansinterligne"/>
        <w:rPr>
          <w:rStyle w:val="normaltextrun"/>
          <w:rFonts w:cs="Arial"/>
        </w:rPr>
      </w:pPr>
    </w:p>
    <w:p w:rsidR="00AE480A" w:rsidRPr="00183C2F" w:rsidRDefault="00C94398" w:rsidP="00A5262F">
      <w:pPr>
        <w:pStyle w:val="Titre2"/>
        <w:rPr>
          <w:rStyle w:val="normaltextrun"/>
        </w:rPr>
      </w:pPr>
      <w:r w:rsidRPr="00183C2F">
        <w:rPr>
          <w:rStyle w:val="normaltextrun"/>
        </w:rPr>
        <w:t>Afficher les contacts</w:t>
      </w:r>
    </w:p>
    <w:p w:rsidR="00F73774" w:rsidRDefault="00C94398" w:rsidP="0073215A">
      <w:pPr>
        <w:pStyle w:val="paragraph"/>
        <w:ind w:firstLine="567"/>
        <w:jc w:val="both"/>
        <w:textAlignment w:val="baseline"/>
        <w:rPr>
          <w:rStyle w:val="normaltextrun"/>
          <w:rFonts w:ascii="Arial" w:hAnsi="Arial" w:cs="Arial"/>
        </w:rPr>
      </w:pPr>
      <w:r w:rsidRPr="00183C2F">
        <w:rPr>
          <w:rStyle w:val="normaltextrun"/>
          <w:rFonts w:ascii="Arial" w:hAnsi="Arial" w:cs="Arial"/>
        </w:rPr>
        <w:t>Dans la fenêtre principales, l’ensemble des contacts seront affichés sous forme de liste ou seulement ceux spécifiés dans la recherche.</w:t>
      </w:r>
    </w:p>
    <w:p w:rsidR="0073215A" w:rsidRPr="00183C2F" w:rsidRDefault="0073215A" w:rsidP="0073215A">
      <w:pPr>
        <w:pStyle w:val="paragraph"/>
        <w:ind w:firstLine="567"/>
        <w:jc w:val="both"/>
        <w:textAlignment w:val="baseline"/>
        <w:rPr>
          <w:rFonts w:ascii="Arial" w:hAnsi="Arial" w:cs="Arial"/>
        </w:rPr>
      </w:pPr>
      <w:bookmarkStart w:id="6" w:name="_GoBack"/>
      <w:bookmarkEnd w:id="6"/>
    </w:p>
    <w:p w:rsidR="00205205" w:rsidRPr="00183C2F" w:rsidRDefault="00F73774" w:rsidP="00F744BD">
      <w:pPr>
        <w:pStyle w:val="Titre1"/>
        <w:jc w:val="both"/>
        <w:rPr>
          <w:rFonts w:cs="Arial"/>
          <w:color w:val="548DD4"/>
        </w:rPr>
      </w:pPr>
      <w:r w:rsidRPr="00183C2F">
        <w:rPr>
          <w:rFonts w:cs="Arial"/>
          <w:color w:val="548DD4"/>
        </w:rPr>
        <w:t>CAS D’</w:t>
      </w:r>
      <w:r w:rsidR="00243E50" w:rsidRPr="00183C2F">
        <w:rPr>
          <w:rFonts w:cs="Arial"/>
          <w:color w:val="548DD4"/>
        </w:rPr>
        <w:t>UTILISATION</w:t>
      </w:r>
    </w:p>
    <w:p w:rsidR="000A3E22" w:rsidRPr="00183C2F" w:rsidRDefault="000A3E22" w:rsidP="000A3E22">
      <w:pPr>
        <w:pStyle w:val="paragraph"/>
        <w:textAlignment w:val="baseline"/>
        <w:rPr>
          <w:rStyle w:val="eop"/>
          <w:rFonts w:ascii="Arial" w:hAnsi="Arial" w:cs="Arial"/>
        </w:rPr>
      </w:pPr>
    </w:p>
    <w:p w:rsidR="000043CA" w:rsidRPr="00183C2F" w:rsidRDefault="00183C2F" w:rsidP="0073215A">
      <w:pPr>
        <w:pStyle w:val="paragraph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42560" cy="4229100"/>
            <wp:effectExtent l="0" t="0" r="0" b="0"/>
            <wp:docPr id="19" name="Image 19" descr="C:\Users\Olivier\Desktop\Carnet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livier\Desktop\Carnet\UseCaseDiagram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205" w:rsidRPr="00183C2F" w:rsidRDefault="00205205" w:rsidP="00F73774">
      <w:pPr>
        <w:pStyle w:val="paragraph"/>
        <w:textAlignment w:val="baseline"/>
        <w:rPr>
          <w:rStyle w:val="eop"/>
          <w:rFonts w:ascii="Arial" w:hAnsi="Arial" w:cs="Arial"/>
        </w:rPr>
      </w:pPr>
    </w:p>
    <w:p w:rsidR="000043CA" w:rsidRPr="00183C2F" w:rsidRDefault="000043CA" w:rsidP="000043CA">
      <w:pPr>
        <w:pStyle w:val="Sous-titre"/>
        <w:jc w:val="center"/>
        <w:rPr>
          <w:rFonts w:ascii="Arial" w:hAnsi="Arial" w:cs="Arial"/>
        </w:rPr>
      </w:pPr>
    </w:p>
    <w:p w:rsidR="000043CA" w:rsidRPr="00183C2F" w:rsidRDefault="000043CA" w:rsidP="000043CA">
      <w:pPr>
        <w:pStyle w:val="Sous-titre"/>
        <w:jc w:val="center"/>
        <w:rPr>
          <w:rFonts w:ascii="Arial" w:hAnsi="Arial" w:cs="Arial"/>
        </w:rPr>
      </w:pPr>
    </w:p>
    <w:p w:rsidR="00A06379" w:rsidRPr="00183C2F" w:rsidRDefault="00A06379" w:rsidP="002E0046">
      <w:pPr>
        <w:jc w:val="both"/>
        <w:rPr>
          <w:rFonts w:cs="Arial"/>
          <w:sz w:val="24"/>
          <w:szCs w:val="24"/>
        </w:rPr>
      </w:pPr>
    </w:p>
    <w:p w:rsidR="00D13CF9" w:rsidRPr="00183C2F" w:rsidRDefault="00D13CF9" w:rsidP="007E3EC4">
      <w:pPr>
        <w:pStyle w:val="Sansinterligne"/>
        <w:rPr>
          <w:rFonts w:cs="Arial"/>
        </w:rPr>
      </w:pPr>
    </w:p>
    <w:p w:rsidR="00A06379" w:rsidRPr="00183C2F" w:rsidRDefault="00183C2F" w:rsidP="00D13CF9">
      <w:pPr>
        <w:jc w:val="center"/>
        <w:rPr>
          <w:rFonts w:cs="Arial"/>
          <w:color w:val="548DD4"/>
        </w:rPr>
      </w:pPr>
      <w:r>
        <w:rPr>
          <w:rFonts w:cs="Arial"/>
          <w:noProof/>
          <w:color w:val="548DD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5008880</wp:posOffset>
                </wp:positionH>
                <wp:positionV relativeFrom="paragraph">
                  <wp:posOffset>3816350</wp:posOffset>
                </wp:positionV>
                <wp:extent cx="475615" cy="29527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1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3CF9" w:rsidRPr="00702CAE" w:rsidRDefault="00D13CF9" w:rsidP="00D13CF9">
                            <w:pPr>
                              <w:pStyle w:val="Sous-titre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4.4pt;margin-top:300.5pt;width:37.45pt;height:23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" filled="f" stroked="f">
                <v:textbox>
                  <w:txbxContent>
                    <w:p w:rsidR="00D13CF9" w:rsidRPr="00702CAE" w:rsidRDefault="00D13CF9" w:rsidP="00D13CF9">
                      <w:pPr>
                        <w:pStyle w:val="Sous-titre"/>
                      </w:pPr>
                      <w:r>
                        <w:t>Logo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5B7B" w:rsidRPr="00183C2F" w:rsidRDefault="00C95B7B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183C2F" w:rsidRPr="00183C2F" w:rsidRDefault="00183C2F" w:rsidP="00D13CF9">
      <w:pPr>
        <w:jc w:val="center"/>
        <w:rPr>
          <w:rFonts w:cs="Arial"/>
          <w:color w:val="548DD4"/>
        </w:rPr>
      </w:pPr>
    </w:p>
    <w:p w:rsidR="00C95B7B" w:rsidRPr="00183C2F" w:rsidRDefault="00C95B7B" w:rsidP="00D957D6">
      <w:pPr>
        <w:pStyle w:val="Sansinterligne"/>
        <w:rPr>
          <w:rFonts w:cs="Arial"/>
        </w:rPr>
      </w:pPr>
    </w:p>
    <w:p w:rsidR="00D957D6" w:rsidRPr="00183C2F" w:rsidRDefault="00A7107C" w:rsidP="00D957D6">
      <w:pPr>
        <w:pStyle w:val="Titre1"/>
        <w:jc w:val="both"/>
        <w:rPr>
          <w:rFonts w:cs="Arial"/>
          <w:color w:val="548DD4"/>
        </w:rPr>
      </w:pPr>
      <w:bookmarkStart w:id="7" w:name="_Toc474337615"/>
      <w:r w:rsidRPr="00183C2F">
        <w:rPr>
          <w:rFonts w:cs="Arial"/>
          <w:color w:val="548DD4"/>
        </w:rPr>
        <w:t>Story board</w:t>
      </w:r>
      <w:bookmarkEnd w:id="7"/>
    </w:p>
    <w:p w:rsidR="00ED4112" w:rsidRPr="00183C2F" w:rsidRDefault="00ED4112" w:rsidP="00A5262F">
      <w:pPr>
        <w:pStyle w:val="Titre2"/>
      </w:pPr>
      <w:bookmarkStart w:id="8" w:name="_Toc474337616"/>
      <w:r w:rsidRPr="00183C2F">
        <w:t>Accueil</w:t>
      </w:r>
      <w:bookmarkEnd w:id="8"/>
    </w:p>
    <w:p w:rsidR="00D957D6" w:rsidRPr="00183C2F" w:rsidRDefault="00D957D6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</w:p>
    <w:p w:rsidR="00183C2F" w:rsidRPr="00183C2F" w:rsidRDefault="00183C2F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295900" cy="3345180"/>
            <wp:effectExtent l="0" t="0" r="0" b="762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C2F" w:rsidRPr="00183C2F" w:rsidRDefault="00183C2F" w:rsidP="00ED4112">
      <w:pPr>
        <w:pStyle w:val="paragraph"/>
        <w:ind w:firstLine="567"/>
        <w:jc w:val="center"/>
        <w:textAlignment w:val="baseline"/>
        <w:rPr>
          <w:rStyle w:val="eop"/>
          <w:rFonts w:ascii="Arial" w:hAnsi="Arial" w:cs="Arial"/>
        </w:rPr>
      </w:pPr>
    </w:p>
    <w:p w:rsidR="00ED4112" w:rsidRPr="00183C2F" w:rsidRDefault="00183C2F" w:rsidP="00A5262F">
      <w:pPr>
        <w:pStyle w:val="Titre2"/>
        <w:rPr>
          <w:rStyle w:val="eop"/>
        </w:rPr>
      </w:pPr>
      <w:r w:rsidRPr="00183C2F">
        <w:rPr>
          <w:rStyle w:val="eop"/>
        </w:rPr>
        <w:lastRenderedPageBreak/>
        <w:t>Saisie</w:t>
      </w:r>
    </w:p>
    <w:p w:rsidR="00ED4112" w:rsidRPr="00183C2F" w:rsidRDefault="00ED4112" w:rsidP="00A5262F">
      <w:pPr>
        <w:pStyle w:val="Titre2"/>
        <w:numPr>
          <w:ilvl w:val="0"/>
          <w:numId w:val="0"/>
        </w:numPr>
        <w:ind w:left="1145"/>
      </w:pPr>
    </w:p>
    <w:p w:rsidR="001B5E3D" w:rsidRPr="00183C2F" w:rsidRDefault="00183C2F" w:rsidP="001B5E3D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3406140" cy="3345180"/>
            <wp:effectExtent l="0" t="0" r="3810" b="762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3D" w:rsidRPr="00183C2F" w:rsidRDefault="001B5E3D" w:rsidP="001B5E3D">
      <w:pPr>
        <w:jc w:val="center"/>
        <w:rPr>
          <w:rFonts w:cs="Arial"/>
        </w:rPr>
      </w:pPr>
    </w:p>
    <w:p w:rsidR="00D957D6" w:rsidRPr="00183C2F" w:rsidRDefault="00D957D6" w:rsidP="008B7140">
      <w:pPr>
        <w:pStyle w:val="paragraph"/>
        <w:textAlignment w:val="baseline"/>
        <w:rPr>
          <w:rStyle w:val="eop"/>
          <w:rFonts w:ascii="Arial" w:hAnsi="Arial" w:cs="Arial"/>
        </w:rPr>
      </w:pPr>
    </w:p>
    <w:p w:rsidR="008B7140" w:rsidRPr="00183C2F" w:rsidRDefault="008B7140" w:rsidP="008B7140">
      <w:pPr>
        <w:pStyle w:val="paragraph"/>
        <w:textAlignment w:val="baseline"/>
        <w:rPr>
          <w:rStyle w:val="eop"/>
          <w:rFonts w:ascii="Arial" w:hAnsi="Arial" w:cs="Arial"/>
        </w:rPr>
      </w:pPr>
    </w:p>
    <w:p w:rsidR="00143B30" w:rsidRPr="00183C2F" w:rsidRDefault="00143B30" w:rsidP="00143B30">
      <w:pPr>
        <w:pStyle w:val="Titre1"/>
        <w:jc w:val="both"/>
        <w:rPr>
          <w:rFonts w:cs="Arial"/>
          <w:color w:val="548DD4"/>
        </w:rPr>
      </w:pPr>
      <w:bookmarkStart w:id="9" w:name="_Toc474337623"/>
      <w:r w:rsidRPr="00183C2F">
        <w:rPr>
          <w:rFonts w:cs="Arial"/>
          <w:color w:val="548DD4"/>
        </w:rPr>
        <w:t>DONNEES</w:t>
      </w:r>
      <w:bookmarkEnd w:id="9"/>
    </w:p>
    <w:p w:rsidR="00143B30" w:rsidRPr="00183C2F" w:rsidRDefault="00143B30" w:rsidP="00143B30">
      <w:pPr>
        <w:pStyle w:val="paragraph"/>
        <w:textAlignment w:val="baseline"/>
        <w:rPr>
          <w:rFonts w:ascii="Arial" w:hAnsi="Arial" w:cs="Arial"/>
        </w:rPr>
      </w:pPr>
      <w:r w:rsidRPr="00183C2F">
        <w:rPr>
          <w:rStyle w:val="eop"/>
          <w:rFonts w:ascii="Arial" w:hAnsi="Arial" w:cs="Arial"/>
          <w:sz w:val="22"/>
          <w:szCs w:val="22"/>
        </w:rPr>
        <w:t> </w:t>
      </w:r>
    </w:p>
    <w:p w:rsidR="00E95AD2" w:rsidRPr="00183C2F" w:rsidRDefault="00A5262F" w:rsidP="00A5262F">
      <w:pPr>
        <w:pStyle w:val="Titre2"/>
        <w:rPr>
          <w:rStyle w:val="normaltextrun"/>
        </w:rPr>
      </w:pPr>
      <w:bookmarkStart w:id="10" w:name="_Toc474337624"/>
      <w:r w:rsidRPr="00183C2F">
        <w:rPr>
          <w:rStyle w:val="normaltextrun"/>
        </w:rPr>
        <w:t>Modèle conceptuel des données</w:t>
      </w:r>
      <w:bookmarkEnd w:id="10"/>
    </w:p>
    <w:p w:rsidR="002027A2" w:rsidRPr="00183C2F" w:rsidRDefault="00183C2F" w:rsidP="00A5262F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>
            <wp:extent cx="5753100" cy="15621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62F" w:rsidRPr="00183C2F" w:rsidRDefault="00A5262F" w:rsidP="00A5262F">
      <w:pPr>
        <w:rPr>
          <w:rFonts w:cs="Arial"/>
          <w:sz w:val="24"/>
          <w:szCs w:val="24"/>
        </w:rPr>
      </w:pPr>
    </w:p>
    <w:p w:rsidR="005E73E7" w:rsidRPr="00183C2F" w:rsidRDefault="00EE24D3" w:rsidP="005E73E7">
      <w:pPr>
        <w:pStyle w:val="Titre2"/>
        <w:rPr>
          <w:rStyle w:val="normaltextrun"/>
        </w:rPr>
      </w:pPr>
      <w:bookmarkStart w:id="11" w:name="_Toc474337625"/>
      <w:r w:rsidRPr="00183C2F">
        <w:rPr>
          <w:rStyle w:val="normaltextrun"/>
        </w:rPr>
        <w:t>Dictionnaire</w:t>
      </w:r>
      <w:r w:rsidR="00A5262F" w:rsidRPr="00183C2F">
        <w:rPr>
          <w:rStyle w:val="normaltextrun"/>
        </w:rPr>
        <w:t xml:space="preserve"> des données</w:t>
      </w:r>
      <w:bookmarkEnd w:id="11"/>
    </w:p>
    <w:p w:rsidR="005E73E7" w:rsidRPr="00183C2F" w:rsidRDefault="005E73E7" w:rsidP="005E73E7">
      <w:pPr>
        <w:rPr>
          <w:rFonts w:cs="Arial"/>
        </w:rPr>
      </w:pPr>
    </w:p>
    <w:p w:rsidR="005E73E7" w:rsidRPr="00183C2F" w:rsidRDefault="005E73E7" w:rsidP="005E73E7">
      <w:pPr>
        <w:pStyle w:val="Titre3"/>
        <w:rPr>
          <w:rFonts w:ascii="Arial" w:hAnsi="Arial"/>
        </w:rPr>
      </w:pPr>
      <w:bookmarkStart w:id="12" w:name="_Toc474337626"/>
      <w:r w:rsidRPr="00183C2F">
        <w:rPr>
          <w:rFonts w:ascii="Arial" w:hAnsi="Arial"/>
        </w:rPr>
        <w:lastRenderedPageBreak/>
        <w:t>Table DATAS</w:t>
      </w:r>
      <w:bookmarkEnd w:id="12"/>
    </w:p>
    <w:p w:rsidR="005E73E7" w:rsidRPr="00183C2F" w:rsidRDefault="00183C2F" w:rsidP="00D269D8">
      <w:pPr>
        <w:pStyle w:val="Sansinterligne"/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142240</wp:posOffset>
                </wp:positionV>
                <wp:extent cx="3523615" cy="46355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463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data_description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Varchar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300,0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Description du fichier, </w:t>
                            </w: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ensemble de mots clés</w:t>
                            </w:r>
                          </w:p>
                          <w:p w:rsidR="005E73E7" w:rsidRPr="005E73E7" w:rsidRDefault="005E73E7" w:rsidP="005E73E7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data_chemin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Varchar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100,0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Chemin d’accès au fichier, relatif à la racine du projet</w:t>
                            </w:r>
                          </w:p>
                          <w:p w:rsidR="005E73E7" w:rsidRPr="005E73E7" w:rsidRDefault="005E73E7" w:rsidP="005E73E7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data_miniature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Varchar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100,0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Chemin d’accès à la miniature du fichier</w:t>
                            </w:r>
                          </w:p>
                          <w:p w:rsidR="005E73E7" w:rsidRPr="00702CAE" w:rsidRDefault="005E73E7" w:rsidP="005E73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5.95pt;margin-top:11.2pt;width:277.45pt;height:3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hmJuwIAAME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" filled="f" stroked="f">
                <v:textbox>
                  <w:txbxContent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data_description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Varchar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Taille : 300,0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 xml:space="preserve">Description du fichier, </w:t>
                      </w: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ensemble de mots clés</w:t>
                      </w:r>
                    </w:p>
                    <w:p w:rsidR="005E73E7" w:rsidRPr="005E73E7" w:rsidRDefault="005E73E7" w:rsidP="005E73E7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data_chemin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Varchar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Taille : 100,0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Chemin d’accès au fichier, relatif à la racine du projet</w:t>
                      </w:r>
                    </w:p>
                    <w:p w:rsidR="005E73E7" w:rsidRPr="005E73E7" w:rsidRDefault="005E73E7" w:rsidP="005E73E7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data_miniature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Varchar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Taille : 100,0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Chemin d’accès à la miniature du fichier</w:t>
                      </w:r>
                    </w:p>
                    <w:p w:rsidR="005E73E7" w:rsidRPr="00702CAE" w:rsidRDefault="005E73E7" w:rsidP="005E73E7"/>
                  </w:txbxContent>
                </v:textbox>
                <w10:wrap type="square"/>
              </v:shape>
            </w:pict>
          </mc:Fallback>
        </mc:AlternateConten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data_id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Auto_increment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11,0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Commentaire : Clé primaire</w:t>
      </w: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data_type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Varchar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40,0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Commentaire : Type mime</w:t>
      </w:r>
    </w:p>
    <w:p w:rsidR="005E73E7" w:rsidRPr="00183C2F" w:rsidRDefault="005E73E7" w:rsidP="005E73E7">
      <w:pPr>
        <w:pStyle w:val="Sansinterligne"/>
        <w:rPr>
          <w:rFonts w:cs="Arial"/>
        </w:rPr>
      </w:pP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data_nom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Varchar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40,0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Commentaire : Titre du fichier</w:t>
      </w:r>
      <w:r w:rsidRPr="00183C2F">
        <w:rPr>
          <w:rFonts w:cs="Arial"/>
          <w:sz w:val="24"/>
          <w:szCs w:val="24"/>
        </w:rPr>
        <w:br/>
        <w:t>par défaut : nom du fichier</w:t>
      </w:r>
    </w:p>
    <w:p w:rsidR="005E73E7" w:rsidRPr="00183C2F" w:rsidRDefault="005E73E7" w:rsidP="005E73E7">
      <w:pPr>
        <w:ind w:left="720"/>
        <w:rPr>
          <w:rFonts w:cs="Arial"/>
          <w:sz w:val="24"/>
          <w:szCs w:val="24"/>
        </w:rPr>
      </w:pPr>
    </w:p>
    <w:p w:rsidR="005E73E7" w:rsidRPr="00183C2F" w:rsidRDefault="00183C2F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3212465</wp:posOffset>
                </wp:positionH>
                <wp:positionV relativeFrom="paragraph">
                  <wp:posOffset>-20955</wp:posOffset>
                </wp:positionV>
                <wp:extent cx="2860675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data_date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TimeStamp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25</w:t>
                            </w: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 w:rsidR="00226C50">
                              <w:rPr>
                                <w:rFonts w:cs="Arial"/>
                                <w:sz w:val="24"/>
                                <w:szCs w:val="24"/>
                              </w:rPr>
                              <w:t>Date et heure d’upload du fichier</w:t>
                            </w:r>
                          </w:p>
                          <w:p w:rsidR="005E73E7" w:rsidRPr="00702CAE" w:rsidRDefault="005E73E7" w:rsidP="005E73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52.95pt;margin-top:-1.65pt;width:225.25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7QD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" filled="f" stroked="f">
                <v:textbox>
                  <w:txbxContent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data_date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TimeStamp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t>Taille : 25</w:t>
                      </w: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 w:rsidR="00226C50">
                        <w:rPr>
                          <w:rFonts w:cs="Arial"/>
                          <w:sz w:val="24"/>
                          <w:szCs w:val="24"/>
                        </w:rPr>
                        <w:t>Date et heure d’upload du fichier</w:t>
                      </w:r>
                    </w:p>
                    <w:p w:rsidR="005E73E7" w:rsidRPr="00702CAE" w:rsidRDefault="005E73E7" w:rsidP="005E73E7"/>
                  </w:txbxContent>
                </v:textbox>
                <w10:wrap type="square"/>
              </v:shape>
            </w:pict>
          </mc:Fallback>
        </mc:AlternateContent>
      </w:r>
      <w:r w:rsidR="005E73E7" w:rsidRPr="00183C2F">
        <w:rPr>
          <w:rFonts w:cs="Arial"/>
          <w:sz w:val="24"/>
          <w:szCs w:val="24"/>
        </w:rPr>
        <w:t>Nom : data_user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Int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11,0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Commentaire : </w:t>
      </w:r>
      <w:r w:rsidR="00226C50" w:rsidRPr="00183C2F">
        <w:rPr>
          <w:rFonts w:cs="Arial"/>
          <w:sz w:val="24"/>
          <w:szCs w:val="24"/>
        </w:rPr>
        <w:t>Identifiant de l’utilisateur ayant uploadé le fichier</w:t>
      </w: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pStyle w:val="Titre3"/>
        <w:numPr>
          <w:ilvl w:val="2"/>
          <w:numId w:val="44"/>
        </w:numPr>
        <w:rPr>
          <w:rFonts w:ascii="Arial" w:hAnsi="Arial"/>
        </w:rPr>
      </w:pPr>
      <w:bookmarkStart w:id="13" w:name="_Toc474337627"/>
      <w:r w:rsidRPr="00183C2F">
        <w:rPr>
          <w:rFonts w:ascii="Arial" w:hAnsi="Arial"/>
        </w:rPr>
        <w:t>Table USERS</w:t>
      </w:r>
      <w:bookmarkEnd w:id="13"/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183C2F" w:rsidP="005E73E7">
      <w:pPr>
        <w:rPr>
          <w:rFonts w:cs="Arial"/>
          <w:sz w:val="24"/>
          <w:szCs w:val="24"/>
        </w:rPr>
      </w:pPr>
      <w:r>
        <w:rPr>
          <w:rFonts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213995</wp:posOffset>
                </wp:positionV>
                <wp:extent cx="2860675" cy="291084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0675" cy="291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user_mail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Varchar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60,0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 w:rsidR="00226C50">
                              <w:rPr>
                                <w:rFonts w:cs="Arial"/>
                                <w:sz w:val="24"/>
                                <w:szCs w:val="24"/>
                              </w:rPr>
                              <w:t>Adresse e-mail de l’utilisateur (optionnelle)</w:t>
                            </w:r>
                          </w:p>
                          <w:p w:rsidR="005E73E7" w:rsidRPr="005E73E7" w:rsidRDefault="005E73E7" w:rsidP="005E73E7">
                            <w:p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Nom : user_date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Type : TimeStamp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>Taille : 25,0</w:t>
                            </w:r>
                          </w:p>
                          <w:p w:rsidR="005E73E7" w:rsidRPr="005E73E7" w:rsidRDefault="005E73E7" w:rsidP="005E73E7">
                            <w:pPr>
                              <w:numPr>
                                <w:ilvl w:val="0"/>
                                <w:numId w:val="43"/>
                              </w:numPr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 w:rsidRPr="005E73E7">
                              <w:rPr>
                                <w:rFonts w:cs="Arial"/>
                                <w:sz w:val="24"/>
                                <w:szCs w:val="24"/>
                              </w:rPr>
                              <w:t xml:space="preserve">Commentaire : </w:t>
                            </w:r>
                            <w:r w:rsidR="00226C50">
                              <w:rPr>
                                <w:rFonts w:cs="Arial"/>
                                <w:sz w:val="24"/>
                                <w:szCs w:val="24"/>
                              </w:rPr>
                              <w:t>Date et heure d’inscription</w:t>
                            </w:r>
                          </w:p>
                          <w:p w:rsidR="005E73E7" w:rsidRPr="00702CAE" w:rsidRDefault="005E73E7" w:rsidP="005E73E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5.95pt;margin-top:16.85pt;width:225.25pt;height:229.2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" filled="f" stroked="f">
                <v:textbox>
                  <w:txbxContent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user_mail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Varchar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Taille : 60,0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 w:rsidR="00226C50">
                        <w:rPr>
                          <w:rFonts w:cs="Arial"/>
                          <w:sz w:val="24"/>
                          <w:szCs w:val="24"/>
                        </w:rPr>
                        <w:t>Adresse e-mail de l’utilisateur (optionnelle)</w:t>
                      </w:r>
                    </w:p>
                    <w:p w:rsidR="005E73E7" w:rsidRPr="005E73E7" w:rsidRDefault="005E73E7" w:rsidP="005E73E7">
                      <w:pPr>
                        <w:rPr>
                          <w:rFonts w:cs="Arial"/>
                          <w:sz w:val="24"/>
                          <w:szCs w:val="24"/>
                        </w:rPr>
                      </w:pP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Nom : user_date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Type : TimeStamp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>Taille : 25,0</w:t>
                      </w:r>
                    </w:p>
                    <w:p w:rsidR="005E73E7" w:rsidRPr="005E73E7" w:rsidRDefault="005E73E7" w:rsidP="005E73E7">
                      <w:pPr>
                        <w:numPr>
                          <w:ilvl w:val="0"/>
                          <w:numId w:val="43"/>
                        </w:numPr>
                        <w:rPr>
                          <w:rFonts w:cs="Arial"/>
                          <w:sz w:val="24"/>
                          <w:szCs w:val="24"/>
                        </w:rPr>
                      </w:pPr>
                      <w:r w:rsidRPr="005E73E7">
                        <w:rPr>
                          <w:rFonts w:cs="Arial"/>
                          <w:sz w:val="24"/>
                          <w:szCs w:val="24"/>
                        </w:rPr>
                        <w:t xml:space="preserve">Commentaire : </w:t>
                      </w:r>
                      <w:r w:rsidR="00226C50">
                        <w:rPr>
                          <w:rFonts w:cs="Arial"/>
                          <w:sz w:val="24"/>
                          <w:szCs w:val="24"/>
                        </w:rPr>
                        <w:t>Date et heure d’inscription</w:t>
                      </w:r>
                    </w:p>
                    <w:p w:rsidR="005E73E7" w:rsidRPr="00702CAE" w:rsidRDefault="005E73E7" w:rsidP="005E73E7"/>
                  </w:txbxContent>
                </v:textbox>
                <w10:wrap type="square"/>
              </v:shape>
            </w:pict>
          </mc:Fallback>
        </mc:AlternateConten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user_id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Auto_increment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11,0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Commentaire : </w:t>
      </w:r>
      <w:r w:rsidR="00226C50" w:rsidRPr="00183C2F">
        <w:rPr>
          <w:rFonts w:cs="Arial"/>
          <w:sz w:val="24"/>
          <w:szCs w:val="24"/>
        </w:rPr>
        <w:t>Clé primaire</w:t>
      </w: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user_pseudo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Varchar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Taille : 20,0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Commentaire : </w:t>
      </w:r>
      <w:r w:rsidR="00226C50" w:rsidRPr="00183C2F">
        <w:rPr>
          <w:rFonts w:cs="Arial"/>
          <w:sz w:val="24"/>
          <w:szCs w:val="24"/>
        </w:rPr>
        <w:t>Pseudonyme de l’utilisateur</w:t>
      </w: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Nom : user_mdp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>Type : Varchar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Taille : </w:t>
      </w:r>
      <w:r w:rsidR="00264B79" w:rsidRPr="00183C2F">
        <w:rPr>
          <w:rFonts w:cs="Arial"/>
          <w:sz w:val="24"/>
          <w:szCs w:val="24"/>
        </w:rPr>
        <w:t>255</w:t>
      </w:r>
      <w:r w:rsidRPr="00183C2F">
        <w:rPr>
          <w:rFonts w:cs="Arial"/>
          <w:sz w:val="24"/>
          <w:szCs w:val="24"/>
        </w:rPr>
        <w:t>,0</w:t>
      </w:r>
    </w:p>
    <w:p w:rsidR="005E73E7" w:rsidRPr="00183C2F" w:rsidRDefault="005E73E7" w:rsidP="005E73E7">
      <w:pPr>
        <w:numPr>
          <w:ilvl w:val="0"/>
          <w:numId w:val="43"/>
        </w:numPr>
        <w:rPr>
          <w:rFonts w:cs="Arial"/>
          <w:sz w:val="24"/>
          <w:szCs w:val="24"/>
        </w:rPr>
      </w:pPr>
      <w:r w:rsidRPr="00183C2F">
        <w:rPr>
          <w:rFonts w:cs="Arial"/>
          <w:sz w:val="24"/>
          <w:szCs w:val="24"/>
        </w:rPr>
        <w:t xml:space="preserve">Commentaire : </w:t>
      </w:r>
      <w:r w:rsidR="00226C50" w:rsidRPr="00183C2F">
        <w:rPr>
          <w:rFonts w:cs="Arial"/>
          <w:sz w:val="24"/>
          <w:szCs w:val="24"/>
        </w:rPr>
        <w:t>Mot de passe crypté</w:t>
      </w:r>
    </w:p>
    <w:p w:rsidR="005E73E7" w:rsidRPr="00183C2F" w:rsidRDefault="005E73E7" w:rsidP="005E73E7">
      <w:pPr>
        <w:rPr>
          <w:rFonts w:cs="Arial"/>
          <w:sz w:val="24"/>
          <w:szCs w:val="24"/>
        </w:rPr>
      </w:pPr>
    </w:p>
    <w:p w:rsidR="00A5262F" w:rsidRPr="00183C2F" w:rsidRDefault="00A5262F" w:rsidP="00A5262F">
      <w:pPr>
        <w:rPr>
          <w:rFonts w:cs="Arial"/>
          <w:sz w:val="24"/>
          <w:szCs w:val="24"/>
        </w:rPr>
      </w:pPr>
    </w:p>
    <w:p w:rsidR="00A5262F" w:rsidRPr="00183C2F" w:rsidRDefault="00A5262F" w:rsidP="00A5262F">
      <w:pPr>
        <w:rPr>
          <w:rFonts w:cs="Arial"/>
          <w:sz w:val="24"/>
          <w:szCs w:val="24"/>
        </w:rPr>
      </w:pPr>
    </w:p>
    <w:sectPr w:rsidR="00A5262F" w:rsidRPr="00183C2F" w:rsidSect="00521B62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851" w:right="567" w:bottom="851" w:left="567" w:header="720" w:footer="85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392" w:rsidRDefault="00515392" w:rsidP="00BC7D3C">
      <w:pPr>
        <w:pStyle w:val="Retraitcorpsdetexte"/>
      </w:pPr>
      <w:r>
        <w:separator/>
      </w:r>
    </w:p>
  </w:endnote>
  <w:endnote w:type="continuationSeparator" w:id="0">
    <w:p w:rsidR="00515392" w:rsidRDefault="00515392" w:rsidP="00BC7D3C">
      <w:pPr>
        <w:pStyle w:val="Retraitcorpsdetex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ligraph421 BT">
    <w:altName w:val="Arial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sterBodoni BT">
    <w:altName w:val="Georgi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C05" w:rsidRPr="00A906CA" w:rsidRDefault="006D6C05" w:rsidP="006D6C05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440AC0" w:rsidRPr="00A906CA" w:rsidRDefault="00440AC0" w:rsidP="00F96DD8">
    <w:pPr>
      <w:pStyle w:val="pieddepage0"/>
      <w:jc w:val="left"/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B62" w:rsidRPr="00A906CA" w:rsidRDefault="00521B62" w:rsidP="00521B62">
    <w:pPr>
      <w:pStyle w:val="pieddepage0"/>
      <w:pBdr>
        <w:top w:val="single" w:sz="12" w:space="0" w:color="auto"/>
      </w:pBdr>
      <w:rPr>
        <w:rFonts w:ascii="Arial" w:hAnsi="Arial" w:cs="Arial"/>
        <w:sz w:val="14"/>
        <w:szCs w:val="14"/>
      </w:rPr>
    </w:pPr>
    <w:r>
      <w:rPr>
        <w:rFonts w:ascii="Arial" w:hAnsi="Arial" w:cs="Arial"/>
        <w:b/>
        <w:sz w:val="14"/>
        <w:szCs w:val="14"/>
      </w:rPr>
      <w:t>LDNR 44 L’Occitane 31670 Labège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ab/>
      <w:t>T</w:t>
    </w:r>
    <w:r>
      <w:rPr>
        <w:rFonts w:ascii="Arial" w:hAnsi="Arial" w:cs="Arial"/>
        <w:b/>
        <w:sz w:val="14"/>
        <w:szCs w:val="14"/>
      </w:rPr>
      <w:t>é</w:t>
    </w:r>
    <w:r w:rsidRPr="00A906CA">
      <w:rPr>
        <w:rFonts w:ascii="Arial" w:hAnsi="Arial" w:cs="Arial"/>
        <w:b/>
        <w:sz w:val="14"/>
        <w:szCs w:val="14"/>
      </w:rPr>
      <w:t>l</w:t>
    </w:r>
    <w:r>
      <w:rPr>
        <w:rFonts w:ascii="Arial" w:hAnsi="Arial" w:cs="Arial"/>
        <w:b/>
        <w:sz w:val="14"/>
        <w:szCs w:val="14"/>
      </w:rPr>
      <w:t>.</w:t>
    </w:r>
    <w:r w:rsidRPr="00A906CA">
      <w:rPr>
        <w:rFonts w:ascii="Arial" w:hAnsi="Arial" w:cs="Arial"/>
        <w:b/>
        <w:sz w:val="14"/>
        <w:szCs w:val="14"/>
      </w:rPr>
      <w:t> :</w:t>
    </w:r>
    <w:r>
      <w:rPr>
        <w:rFonts w:ascii="Arial" w:hAnsi="Arial" w:cs="Arial"/>
        <w:sz w:val="14"/>
        <w:szCs w:val="14"/>
      </w:rPr>
      <w:t xml:space="preserve"> 05 61 00 14 85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Fax :</w:t>
    </w:r>
    <w:r>
      <w:rPr>
        <w:rFonts w:ascii="Arial" w:hAnsi="Arial" w:cs="Arial"/>
        <w:sz w:val="14"/>
        <w:szCs w:val="14"/>
      </w:rPr>
      <w:t xml:space="preserve"> 09 72 15 22 73</w:t>
    </w:r>
    <w:r w:rsidRPr="00A906CA">
      <w:rPr>
        <w:rFonts w:ascii="Arial" w:hAnsi="Arial" w:cs="Arial"/>
        <w:sz w:val="14"/>
        <w:szCs w:val="14"/>
      </w:rPr>
      <w:t xml:space="preserve">                      </w:t>
    </w:r>
    <w:r w:rsidRPr="00A906CA">
      <w:rPr>
        <w:rFonts w:ascii="Arial" w:hAnsi="Arial" w:cs="Arial"/>
        <w:b/>
        <w:sz w:val="14"/>
        <w:szCs w:val="14"/>
      </w:rPr>
      <w:t>E-mail :</w:t>
    </w:r>
    <w:r w:rsidRPr="00A906CA">
      <w:rPr>
        <w:rFonts w:ascii="Arial" w:hAnsi="Arial" w:cs="Arial"/>
        <w:sz w:val="14"/>
        <w:szCs w:val="14"/>
      </w:rPr>
      <w:t xml:space="preserve"> </w:t>
    </w:r>
    <w:r w:rsidRPr="00162A36">
      <w:rPr>
        <w:rFonts w:ascii="Arial" w:hAnsi="Arial" w:cs="Arial"/>
        <w:sz w:val="14"/>
        <w:szCs w:val="14"/>
      </w:rPr>
      <w:t>secretariat@ldnr.fr</w:t>
    </w:r>
  </w:p>
  <w:p w:rsidR="00521B62" w:rsidRDefault="00521B6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392" w:rsidRDefault="00515392" w:rsidP="00BC7D3C">
      <w:pPr>
        <w:pStyle w:val="Retraitcorpsdetexte"/>
      </w:pPr>
      <w:r>
        <w:separator/>
      </w:r>
    </w:p>
  </w:footnote>
  <w:footnote w:type="continuationSeparator" w:id="0">
    <w:p w:rsidR="00515392" w:rsidRDefault="00515392" w:rsidP="00BC7D3C">
      <w:pPr>
        <w:pStyle w:val="Retraitcorpsdetex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44" w:type="dxa"/>
      <w:tblInd w:w="-1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899"/>
      <w:gridCol w:w="3259"/>
      <w:gridCol w:w="3686"/>
    </w:tblGrid>
    <w:tr w:rsidR="00A113A0" w:rsidRPr="00183C2F" w:rsidTr="00F03C8E">
      <w:tblPrEx>
        <w:tblCellMar>
          <w:top w:w="0" w:type="dxa"/>
          <w:bottom w:w="0" w:type="dxa"/>
        </w:tblCellMar>
      </w:tblPrEx>
      <w:trPr>
        <w:trHeight w:val="544"/>
      </w:trPr>
      <w:tc>
        <w:tcPr>
          <w:tcW w:w="10844" w:type="dxa"/>
          <w:gridSpan w:val="3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7E203C">
          <w:pPr>
            <w:jc w:val="center"/>
            <w:rPr>
              <w:rFonts w:cs="Arial"/>
              <w:b/>
              <w:color w:val="548DD4"/>
              <w:sz w:val="28"/>
              <w:lang w:val="en-GB"/>
            </w:rPr>
          </w:pPr>
          <w:r w:rsidRPr="00183C2F">
            <w:rPr>
              <w:rFonts w:cs="Arial"/>
              <w:b/>
              <w:color w:val="548DD4"/>
              <w:sz w:val="28"/>
              <w:lang w:val="en-GB"/>
            </w:rPr>
            <w:t>P</w:t>
          </w:r>
          <w:r w:rsidR="00F73774" w:rsidRPr="00183C2F">
            <w:rPr>
              <w:rFonts w:cs="Arial"/>
              <w:b/>
              <w:color w:val="548DD4"/>
              <w:sz w:val="28"/>
              <w:lang w:val="en-GB"/>
            </w:rPr>
            <w:t>rojet Carnet d’adresses</w:t>
          </w:r>
        </w:p>
      </w:tc>
    </w:tr>
    <w:tr w:rsidR="00A113A0" w:rsidRPr="00183C2F" w:rsidTr="00F03C8E">
      <w:tblPrEx>
        <w:tblCellMar>
          <w:top w:w="0" w:type="dxa"/>
          <w:left w:w="71" w:type="dxa"/>
          <w:bottom w:w="0" w:type="dxa"/>
          <w:right w:w="71" w:type="dxa"/>
        </w:tblCellMar>
      </w:tblPrEx>
      <w:trPr>
        <w:trHeight w:val="465"/>
      </w:trPr>
      <w:tc>
        <w:tcPr>
          <w:tcW w:w="3899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183C2F" w:rsidP="00A113A0">
          <w:pPr>
            <w:pStyle w:val="Rvrf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Date : 23/03</w:t>
          </w:r>
          <w:r w:rsidR="00A113A0" w:rsidRPr="00183C2F">
            <w:rPr>
              <w:rFonts w:ascii="Arial" w:hAnsi="Arial" w:cs="Arial"/>
            </w:rPr>
            <w:t>/2017</w:t>
          </w:r>
        </w:p>
      </w:tc>
      <w:tc>
        <w:tcPr>
          <w:tcW w:w="3259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A113A0">
          <w:pPr>
            <w:tabs>
              <w:tab w:val="left" w:pos="602"/>
              <w:tab w:val="left" w:pos="903"/>
              <w:tab w:val="center" w:pos="1558"/>
              <w:tab w:val="right" w:pos="3117"/>
            </w:tabs>
            <w:rPr>
              <w:rFonts w:cs="Arial"/>
            </w:rPr>
          </w:pPr>
          <w:r w:rsidRPr="00183C2F">
            <w:rPr>
              <w:rFonts w:cs="Arial"/>
            </w:rPr>
            <w:tab/>
          </w:r>
          <w:r w:rsidRPr="00183C2F">
            <w:rPr>
              <w:rFonts w:cs="Arial"/>
            </w:rPr>
            <w:tab/>
          </w:r>
          <w:r w:rsidRPr="00183C2F">
            <w:rPr>
              <w:rFonts w:cs="Arial"/>
              <w:b/>
            </w:rPr>
            <w:t xml:space="preserve">Page </w:t>
          </w:r>
          <w:r w:rsidRPr="00183C2F">
            <w:rPr>
              <w:rFonts w:cs="Arial"/>
              <w:b/>
            </w:rPr>
            <w:fldChar w:fldCharType="begin"/>
          </w:r>
          <w:r w:rsidRPr="00183C2F">
            <w:rPr>
              <w:rFonts w:cs="Arial"/>
              <w:b/>
            </w:rPr>
            <w:instrText xml:space="preserve"> PAGE </w:instrText>
          </w:r>
          <w:r w:rsidRPr="00183C2F">
            <w:rPr>
              <w:rFonts w:cs="Arial"/>
              <w:b/>
            </w:rPr>
            <w:fldChar w:fldCharType="separate"/>
          </w:r>
          <w:r w:rsidR="00BE2229">
            <w:rPr>
              <w:rFonts w:cs="Arial"/>
              <w:b/>
              <w:noProof/>
            </w:rPr>
            <w:t>7</w:t>
          </w:r>
          <w:r w:rsidRPr="00183C2F">
            <w:rPr>
              <w:rFonts w:cs="Arial"/>
              <w:b/>
            </w:rPr>
            <w:fldChar w:fldCharType="end"/>
          </w:r>
          <w:r w:rsidRPr="00183C2F">
            <w:rPr>
              <w:rFonts w:cs="Arial"/>
              <w:b/>
            </w:rPr>
            <w:t xml:space="preserve"> sur </w:t>
          </w:r>
          <w:r w:rsidRPr="00183C2F">
            <w:rPr>
              <w:rFonts w:cs="Arial"/>
              <w:b/>
            </w:rPr>
            <w:fldChar w:fldCharType="begin"/>
          </w:r>
          <w:r w:rsidRPr="00183C2F">
            <w:rPr>
              <w:rFonts w:cs="Arial"/>
              <w:b/>
            </w:rPr>
            <w:instrText xml:space="preserve"> NUMPAGES  </w:instrText>
          </w:r>
          <w:r w:rsidRPr="00183C2F">
            <w:rPr>
              <w:rFonts w:cs="Arial"/>
              <w:b/>
            </w:rPr>
            <w:fldChar w:fldCharType="separate"/>
          </w:r>
          <w:r w:rsidR="00BE2229">
            <w:rPr>
              <w:rFonts w:cs="Arial"/>
              <w:b/>
              <w:noProof/>
            </w:rPr>
            <w:t>10</w:t>
          </w:r>
          <w:r w:rsidRPr="00183C2F">
            <w:rPr>
              <w:rFonts w:cs="Arial"/>
              <w:b/>
            </w:rPr>
            <w:fldChar w:fldCharType="end"/>
          </w:r>
          <w:r w:rsidRPr="00183C2F">
            <w:rPr>
              <w:rFonts w:cs="Arial"/>
              <w:b/>
            </w:rPr>
            <w:tab/>
          </w:r>
        </w:p>
      </w:tc>
      <w:tc>
        <w:tcPr>
          <w:tcW w:w="3686" w:type="dxa"/>
          <w:tcBorders>
            <w:top w:val="double" w:sz="4" w:space="0" w:color="auto"/>
            <w:bottom w:val="double" w:sz="4" w:space="0" w:color="auto"/>
          </w:tcBorders>
        </w:tcPr>
        <w:p w:rsidR="00A113A0" w:rsidRPr="00183C2F" w:rsidRDefault="00A113A0" w:rsidP="00A113A0">
          <w:pPr>
            <w:pStyle w:val="Rvrf"/>
            <w:jc w:val="right"/>
            <w:rPr>
              <w:rFonts w:ascii="Arial" w:hAnsi="Arial" w:cs="Arial"/>
            </w:rPr>
          </w:pPr>
          <w:r w:rsidRPr="00183C2F">
            <w:rPr>
              <w:rFonts w:ascii="Arial" w:hAnsi="Arial" w:cs="Arial"/>
            </w:rPr>
            <w:t>Rév. : 01</w:t>
          </w:r>
        </w:p>
      </w:tc>
    </w:tr>
  </w:tbl>
  <w:p w:rsidR="00440AC0" w:rsidRPr="00183C2F" w:rsidRDefault="00440AC0" w:rsidP="00A113A0">
    <w:pPr>
      <w:pStyle w:val="En-tte"/>
      <w:rPr>
        <w:rFonts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9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52"/>
      <w:gridCol w:w="5062"/>
      <w:gridCol w:w="3981"/>
    </w:tblGrid>
    <w:tr w:rsidR="00A113A0" w:rsidTr="00F03C8E">
      <w:tblPrEx>
        <w:tblCellMar>
          <w:top w:w="0" w:type="dxa"/>
          <w:bottom w:w="0" w:type="dxa"/>
        </w:tblCellMar>
      </w:tblPrEx>
      <w:trPr>
        <w:cantSplit/>
        <w:trHeight w:val="237"/>
      </w:trPr>
      <w:tc>
        <w:tcPr>
          <w:tcW w:w="1952" w:type="dxa"/>
          <w:vMerge w:val="restart"/>
          <w:tcBorders>
            <w:top w:val="single" w:sz="6" w:space="0" w:color="auto"/>
            <w:left w:val="single" w:sz="6" w:space="0" w:color="auto"/>
          </w:tcBorders>
        </w:tcPr>
        <w:p w:rsidR="00A113A0" w:rsidRDefault="00183C2F" w:rsidP="00A113A0">
          <w:pPr>
            <w:pStyle w:val="En-tte"/>
          </w:pPr>
          <w:r>
            <w:rPr>
              <w:noProof/>
            </w:rPr>
            <w:drawing>
              <wp:inline distT="0" distB="0" distL="0" distR="0">
                <wp:extent cx="1150620" cy="624840"/>
                <wp:effectExtent l="0" t="0" r="0" b="3810"/>
                <wp:docPr id="13" name="Image 13" descr="ldn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dn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0620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tcBorders>
            <w:top w:val="single" w:sz="6" w:space="0" w:color="auto"/>
            <w:left w:val="single" w:sz="6" w:space="0" w:color="auto"/>
          </w:tcBorders>
        </w:tcPr>
        <w:p w:rsidR="00A113A0" w:rsidRDefault="00183C2F" w:rsidP="00A113A0">
          <w:pPr>
            <w:pStyle w:val="En-tt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>
                    <wp:simplePos x="0" y="0"/>
                    <wp:positionH relativeFrom="page">
                      <wp:posOffset>116840</wp:posOffset>
                    </wp:positionH>
                    <wp:positionV relativeFrom="page">
                      <wp:posOffset>75565</wp:posOffset>
                    </wp:positionV>
                    <wp:extent cx="2745105" cy="616585"/>
                    <wp:effectExtent l="0" t="0" r="0" b="0"/>
                    <wp:wrapNone/>
                    <wp:docPr id="1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5105" cy="616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A113A0" w:rsidRPr="00822A59" w:rsidRDefault="00A113A0" w:rsidP="00A113A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22A59">
                                  <w:rPr>
                                    <w:b/>
                                    <w:sz w:val="28"/>
                                  </w:rPr>
                                  <w:t xml:space="preserve">Module </w:t>
                                </w:r>
                                <w:r w:rsidR="00822A59" w:rsidRPr="00822A59">
                                  <w:rPr>
                                    <w:b/>
                                    <w:sz w:val="28"/>
                                  </w:rPr>
                                  <w:t>JAVA</w:t>
                                </w:r>
                              </w:p>
                              <w:p w:rsidR="00A113A0" w:rsidRPr="00822A59" w:rsidRDefault="00822A59" w:rsidP="00A113A0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822A59">
                                  <w:rPr>
                                    <w:b/>
                                    <w:sz w:val="28"/>
                                  </w:rPr>
                                  <w:t>Projet Carnet d’adresses</w:t>
                                </w:r>
                              </w:p>
                              <w:p w:rsidR="00A113A0" w:rsidRPr="00822A59" w:rsidRDefault="00A113A0" w:rsidP="00A113A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9" o:spid="_x0000_s1030" style="position:absolute;margin-left:9.2pt;margin-top:5.95pt;width:216.15pt;height:48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" filled="f" stroked="f" strokeweight=".25pt">
                    <v:textbox inset="1pt,1pt,1pt,1pt">
                      <w:txbxContent>
                        <w:p w:rsidR="00A113A0" w:rsidRPr="00822A59" w:rsidRDefault="00A113A0" w:rsidP="00A113A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22A59">
                            <w:rPr>
                              <w:b/>
                              <w:sz w:val="28"/>
                            </w:rPr>
                            <w:t xml:space="preserve">Module </w:t>
                          </w:r>
                          <w:r w:rsidR="00822A59" w:rsidRPr="00822A59">
                            <w:rPr>
                              <w:b/>
                              <w:sz w:val="28"/>
                            </w:rPr>
                            <w:t>JAVA</w:t>
                          </w:r>
                        </w:p>
                        <w:p w:rsidR="00A113A0" w:rsidRPr="00822A59" w:rsidRDefault="00822A59" w:rsidP="00A113A0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822A59">
                            <w:rPr>
                              <w:b/>
                              <w:sz w:val="28"/>
                            </w:rPr>
                            <w:t>Projet Carnet d’adresses</w:t>
                          </w:r>
                        </w:p>
                        <w:p w:rsidR="00A113A0" w:rsidRPr="00822A59" w:rsidRDefault="00A113A0" w:rsidP="00A113A0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822A59" w:rsidP="00A113A0">
          <w:pPr>
            <w:pStyle w:val="Rvrf"/>
          </w:pPr>
          <w:r>
            <w:t>Date : 27/03</w:t>
          </w:r>
          <w:r w:rsidR="00A113A0">
            <w:t>/2017</w:t>
          </w:r>
        </w:p>
      </w:tc>
    </w:tr>
    <w:tr w:rsidR="00A113A0" w:rsidTr="00F03C8E">
      <w:tblPrEx>
        <w:tblCellMar>
          <w:top w:w="0" w:type="dxa"/>
          <w:bottom w:w="0" w:type="dxa"/>
        </w:tblCellMar>
      </w:tblPrEx>
      <w:trPr>
        <w:cantSplit/>
        <w:trHeight w:val="44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5062" w:type="dxa"/>
          <w:vMerge w:val="restart"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A113A0" w:rsidP="00A113A0">
          <w:r w:rsidRPr="00493DDA">
            <w:rPr>
              <w:rFonts w:ascii="Times New Roman" w:hAnsi="Times New Roman"/>
              <w:b/>
            </w:rPr>
            <w:t xml:space="preserve">Page </w:t>
          </w:r>
          <w:r w:rsidRPr="00493DDA">
            <w:rPr>
              <w:rFonts w:ascii="Times New Roman" w:hAnsi="Times New Roman"/>
              <w:b/>
            </w:rPr>
            <w:fldChar w:fldCharType="begin"/>
          </w:r>
          <w:r w:rsidRPr="00493DDA">
            <w:rPr>
              <w:rFonts w:ascii="Times New Roman" w:hAnsi="Times New Roman"/>
              <w:b/>
            </w:rPr>
            <w:instrText xml:space="preserve"> PAGE </w:instrText>
          </w:r>
          <w:r w:rsidRPr="00493DDA">
            <w:rPr>
              <w:rFonts w:ascii="Times New Roman" w:hAnsi="Times New Roman"/>
              <w:b/>
            </w:rPr>
            <w:fldChar w:fldCharType="separate"/>
          </w:r>
          <w:r w:rsidR="0073215A">
            <w:rPr>
              <w:rFonts w:ascii="Times New Roman" w:hAnsi="Times New Roman"/>
              <w:b/>
              <w:noProof/>
            </w:rPr>
            <w:t>1</w:t>
          </w:r>
          <w:r w:rsidRPr="00493DDA">
            <w:rPr>
              <w:rFonts w:ascii="Times New Roman" w:hAnsi="Times New Roman"/>
              <w:b/>
            </w:rPr>
            <w:fldChar w:fldCharType="end"/>
          </w:r>
          <w:r w:rsidRPr="00493DDA">
            <w:rPr>
              <w:rFonts w:ascii="Times New Roman" w:hAnsi="Times New Roman"/>
              <w:b/>
            </w:rPr>
            <w:t xml:space="preserve"> sur </w:t>
          </w:r>
          <w:r w:rsidRPr="00493DDA">
            <w:rPr>
              <w:rFonts w:ascii="Times New Roman" w:hAnsi="Times New Roman"/>
              <w:b/>
            </w:rPr>
            <w:fldChar w:fldCharType="begin"/>
          </w:r>
          <w:r w:rsidRPr="00493DDA">
            <w:rPr>
              <w:rFonts w:ascii="Times New Roman" w:hAnsi="Times New Roman"/>
              <w:b/>
            </w:rPr>
            <w:instrText xml:space="preserve"> NUMPAGES  </w:instrText>
          </w:r>
          <w:r w:rsidRPr="00493DDA">
            <w:rPr>
              <w:rFonts w:ascii="Times New Roman" w:hAnsi="Times New Roman"/>
              <w:b/>
            </w:rPr>
            <w:fldChar w:fldCharType="separate"/>
          </w:r>
          <w:r w:rsidR="0073215A">
            <w:rPr>
              <w:rFonts w:ascii="Times New Roman" w:hAnsi="Times New Roman"/>
              <w:b/>
              <w:noProof/>
            </w:rPr>
            <w:t>11</w:t>
          </w:r>
          <w:r w:rsidRPr="00493DDA">
            <w:rPr>
              <w:rFonts w:ascii="Times New Roman" w:hAnsi="Times New Roman"/>
              <w:b/>
            </w:rPr>
            <w:fldChar w:fldCharType="end"/>
          </w:r>
        </w:p>
      </w:tc>
    </w:tr>
    <w:tr w:rsidR="00A113A0" w:rsidTr="00F03C8E">
      <w:tblPrEx>
        <w:tblCellMar>
          <w:top w:w="0" w:type="dxa"/>
          <w:bottom w:w="0" w:type="dxa"/>
        </w:tblCellMar>
      </w:tblPrEx>
      <w:trPr>
        <w:cantSplit/>
        <w:trHeight w:val="429"/>
      </w:trPr>
      <w:tc>
        <w:tcPr>
          <w:tcW w:w="195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5062" w:type="dxa"/>
          <w:vMerge/>
          <w:tcBorders>
            <w:left w:val="single" w:sz="6" w:space="0" w:color="auto"/>
          </w:tcBorders>
        </w:tcPr>
        <w:p w:rsidR="00A113A0" w:rsidRDefault="00A113A0" w:rsidP="00A113A0">
          <w:pPr>
            <w:pStyle w:val="En-tte"/>
          </w:pPr>
        </w:p>
      </w:tc>
      <w:tc>
        <w:tcPr>
          <w:tcW w:w="398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Default="00A113A0" w:rsidP="00A113A0">
          <w:pPr>
            <w:pStyle w:val="Rvrf"/>
          </w:pPr>
          <w:r>
            <w:t>Rév. : 01</w:t>
          </w:r>
        </w:p>
      </w:tc>
    </w:tr>
    <w:tr w:rsidR="00A113A0" w:rsidTr="00F03C8E">
      <w:tblPrEx>
        <w:tblCellMar>
          <w:top w:w="0" w:type="dxa"/>
          <w:bottom w:w="0" w:type="dxa"/>
        </w:tblCellMar>
      </w:tblPrEx>
      <w:trPr>
        <w:trHeight w:val="548"/>
      </w:trPr>
      <w:tc>
        <w:tcPr>
          <w:tcW w:w="10995" w:type="dxa"/>
          <w:gridSpan w:val="3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A113A0" w:rsidRPr="0063095E" w:rsidRDefault="00A113A0" w:rsidP="00A113A0">
          <w:pPr>
            <w:pStyle w:val="confidentiel"/>
            <w:jc w:val="left"/>
            <w:rPr>
              <w:color w:val="548DD4"/>
              <w:sz w:val="8"/>
              <w:szCs w:val="8"/>
            </w:rPr>
          </w:pPr>
        </w:p>
        <w:p w:rsidR="00A113A0" w:rsidRPr="0063095E" w:rsidRDefault="00A113A0" w:rsidP="00A113A0">
          <w:pPr>
            <w:pStyle w:val="confidentiel"/>
            <w:rPr>
              <w:color w:val="548DD4"/>
            </w:rPr>
          </w:pPr>
          <w:r w:rsidRPr="0063095E">
            <w:rPr>
              <w:color w:val="548DD4"/>
            </w:rPr>
            <w:t>CE DOCUMENT EST CONFIDENTIEL</w:t>
          </w:r>
        </w:p>
        <w:p w:rsidR="00A113A0" w:rsidRDefault="00A113A0" w:rsidP="00A113A0">
          <w:pPr>
            <w:pStyle w:val="nepasdiffuser"/>
          </w:pPr>
          <w:r>
            <w:t>Les renseignements qui y sont contenus ne peuvent être communiqués de façon écrite ou orale à des tiers, sans l’autorisation préalable de LDNR .</w:t>
          </w:r>
        </w:p>
      </w:tc>
    </w:tr>
  </w:tbl>
  <w:p w:rsidR="00521B62" w:rsidRPr="00A113A0" w:rsidRDefault="00521B62" w:rsidP="00A113A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4F3894F8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8FB464C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B5474C"/>
    <w:multiLevelType w:val="multilevel"/>
    <w:tmpl w:val="C96EF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1F0804"/>
    <w:multiLevelType w:val="hybridMultilevel"/>
    <w:tmpl w:val="12360474"/>
    <w:lvl w:ilvl="0" w:tplc="79ECCAC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BE067E"/>
    <w:multiLevelType w:val="multilevel"/>
    <w:tmpl w:val="617E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5ED10C5"/>
    <w:multiLevelType w:val="hybridMultilevel"/>
    <w:tmpl w:val="141A6D7C"/>
    <w:lvl w:ilvl="0" w:tplc="040C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>
    <w:nsid w:val="0B6B3BA4"/>
    <w:multiLevelType w:val="multilevel"/>
    <w:tmpl w:val="5B66EA3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7">
    <w:nsid w:val="0DB6339D"/>
    <w:multiLevelType w:val="multilevel"/>
    <w:tmpl w:val="B25E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F3771E0"/>
    <w:multiLevelType w:val="multilevel"/>
    <w:tmpl w:val="3D0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770D9A"/>
    <w:multiLevelType w:val="multilevel"/>
    <w:tmpl w:val="099A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41A5476"/>
    <w:multiLevelType w:val="hybridMultilevel"/>
    <w:tmpl w:val="E4ECE0B8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11">
    <w:nsid w:val="14C46430"/>
    <w:multiLevelType w:val="multilevel"/>
    <w:tmpl w:val="AA9E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58D65F4"/>
    <w:multiLevelType w:val="multilevel"/>
    <w:tmpl w:val="3C18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A5D1082"/>
    <w:multiLevelType w:val="multilevel"/>
    <w:tmpl w:val="FB0E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8E3BEA"/>
    <w:multiLevelType w:val="multilevel"/>
    <w:tmpl w:val="A5A8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3E11CC2"/>
    <w:multiLevelType w:val="hybridMultilevel"/>
    <w:tmpl w:val="E9781FFE"/>
    <w:lvl w:ilvl="0" w:tplc="040C0009">
      <w:start w:val="1"/>
      <w:numFmt w:val="bullet"/>
      <w:lvlText w:val=""/>
      <w:lvlJc w:val="left"/>
      <w:pPr>
        <w:tabs>
          <w:tab w:val="num" w:pos="1423"/>
        </w:tabs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6">
    <w:nsid w:val="2A856C37"/>
    <w:multiLevelType w:val="multilevel"/>
    <w:tmpl w:val="9454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F835C1"/>
    <w:multiLevelType w:val="multilevel"/>
    <w:tmpl w:val="2450591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571"/>
        </w:tabs>
        <w:ind w:left="1571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12522AB"/>
    <w:multiLevelType w:val="multilevel"/>
    <w:tmpl w:val="820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F6413E"/>
    <w:multiLevelType w:val="multilevel"/>
    <w:tmpl w:val="60B4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3D35509"/>
    <w:multiLevelType w:val="multilevel"/>
    <w:tmpl w:val="1CA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5716277"/>
    <w:multiLevelType w:val="multilevel"/>
    <w:tmpl w:val="77B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5EB2E8D"/>
    <w:multiLevelType w:val="hybridMultilevel"/>
    <w:tmpl w:val="3BA8148E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0566C6"/>
    <w:multiLevelType w:val="multilevel"/>
    <w:tmpl w:val="0C18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066970"/>
    <w:multiLevelType w:val="multilevel"/>
    <w:tmpl w:val="6292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1E11BD4"/>
    <w:multiLevelType w:val="multilevel"/>
    <w:tmpl w:val="8B5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C15C49"/>
    <w:multiLevelType w:val="multilevel"/>
    <w:tmpl w:val="6AE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7F788C"/>
    <w:multiLevelType w:val="hybridMultilevel"/>
    <w:tmpl w:val="05447C70"/>
    <w:lvl w:ilvl="0" w:tplc="ECC4B722">
      <w:start w:val="6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512A7BDA"/>
    <w:multiLevelType w:val="hybridMultilevel"/>
    <w:tmpl w:val="3732C4E4"/>
    <w:lvl w:ilvl="0" w:tplc="ECC4B722">
      <w:start w:val="6"/>
      <w:numFmt w:val="bullet"/>
      <w:lvlText w:val="-"/>
      <w:lvlJc w:val="left"/>
      <w:pPr>
        <w:ind w:left="4253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49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3" w:hanging="360"/>
      </w:pPr>
      <w:rPr>
        <w:rFonts w:ascii="Wingdings" w:hAnsi="Wingdings" w:hint="default"/>
      </w:rPr>
    </w:lvl>
  </w:abstractNum>
  <w:abstractNum w:abstractNumId="29">
    <w:nsid w:val="528871B6"/>
    <w:multiLevelType w:val="hybridMultilevel"/>
    <w:tmpl w:val="62F6DE6C"/>
    <w:lvl w:ilvl="0" w:tplc="91C23B8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F76F67"/>
    <w:multiLevelType w:val="multilevel"/>
    <w:tmpl w:val="408C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32219D"/>
    <w:multiLevelType w:val="multilevel"/>
    <w:tmpl w:val="52E6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1FC3D46"/>
    <w:multiLevelType w:val="hybridMultilevel"/>
    <w:tmpl w:val="1AFC93C0"/>
    <w:lvl w:ilvl="0" w:tplc="E91EE03C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64A30AAA"/>
    <w:multiLevelType w:val="multilevel"/>
    <w:tmpl w:val="A68E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FD753A9"/>
    <w:multiLevelType w:val="hybridMultilevel"/>
    <w:tmpl w:val="CC24F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A438EF"/>
    <w:multiLevelType w:val="hybridMultilevel"/>
    <w:tmpl w:val="2F74EA44"/>
    <w:lvl w:ilvl="0" w:tplc="0F42C93A">
      <w:start w:val="5"/>
      <w:numFmt w:val="bullet"/>
      <w:lvlText w:val="-"/>
      <w:lvlJc w:val="left"/>
      <w:pPr>
        <w:ind w:left="1500" w:hanging="360"/>
      </w:pPr>
      <w:rPr>
        <w:rFonts w:ascii="Arial" w:eastAsia="Times New Roman" w:hAnsi="Arial" w:cs="Arial" w:hint="default"/>
      </w:rPr>
    </w:lvl>
    <w:lvl w:ilvl="1" w:tplc="040C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6">
    <w:nsid w:val="77683400"/>
    <w:multiLevelType w:val="multilevel"/>
    <w:tmpl w:val="6836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0"/>
  </w:num>
  <w:num w:numId="4">
    <w:abstractNumId w:val="29"/>
  </w:num>
  <w:num w:numId="5">
    <w:abstractNumId w:val="3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7"/>
    <w:lvlOverride w:ilvl="0">
      <w:startOverride w:val="3"/>
    </w:lvlOverride>
  </w:num>
  <w:num w:numId="9">
    <w:abstractNumId w:val="32"/>
  </w:num>
  <w:num w:numId="10">
    <w:abstractNumId w:val="15"/>
  </w:num>
  <w:num w:numId="11">
    <w:abstractNumId w:val="27"/>
  </w:num>
  <w:num w:numId="1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5"/>
  </w:num>
  <w:num w:numId="15">
    <w:abstractNumId w:val="8"/>
  </w:num>
  <w:num w:numId="16">
    <w:abstractNumId w:val="6"/>
  </w:num>
  <w:num w:numId="17">
    <w:abstractNumId w:val="19"/>
  </w:num>
  <w:num w:numId="18">
    <w:abstractNumId w:val="26"/>
  </w:num>
  <w:num w:numId="19">
    <w:abstractNumId w:val="21"/>
  </w:num>
  <w:num w:numId="20">
    <w:abstractNumId w:val="20"/>
  </w:num>
  <w:num w:numId="21">
    <w:abstractNumId w:val="31"/>
  </w:num>
  <w:num w:numId="22">
    <w:abstractNumId w:val="18"/>
  </w:num>
  <w:num w:numId="23">
    <w:abstractNumId w:val="9"/>
  </w:num>
  <w:num w:numId="24">
    <w:abstractNumId w:val="33"/>
  </w:num>
  <w:num w:numId="25">
    <w:abstractNumId w:val="30"/>
  </w:num>
  <w:num w:numId="26">
    <w:abstractNumId w:val="23"/>
  </w:num>
  <w:num w:numId="27">
    <w:abstractNumId w:val="36"/>
  </w:num>
  <w:num w:numId="28">
    <w:abstractNumId w:val="2"/>
  </w:num>
  <w:num w:numId="29">
    <w:abstractNumId w:val="11"/>
  </w:num>
  <w:num w:numId="30">
    <w:abstractNumId w:val="16"/>
  </w:num>
  <w:num w:numId="31">
    <w:abstractNumId w:val="7"/>
  </w:num>
  <w:num w:numId="32">
    <w:abstractNumId w:val="24"/>
  </w:num>
  <w:num w:numId="33">
    <w:abstractNumId w:val="14"/>
  </w:num>
  <w:num w:numId="34">
    <w:abstractNumId w:val="25"/>
  </w:num>
  <w:num w:numId="35">
    <w:abstractNumId w:val="12"/>
  </w:num>
  <w:num w:numId="36">
    <w:abstractNumId w:val="13"/>
  </w:num>
  <w:num w:numId="37">
    <w:abstractNumId w:val="4"/>
  </w:num>
  <w:num w:numId="38">
    <w:abstractNumId w:val="10"/>
  </w:num>
  <w:num w:numId="39">
    <w:abstractNumId w:val="28"/>
  </w:num>
  <w:num w:numId="40">
    <w:abstractNumId w:val="5"/>
  </w:num>
  <w:num w:numId="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2"/>
  </w:num>
  <w:num w:numId="43">
    <w:abstractNumId w:val="34"/>
  </w:num>
  <w:num w:numId="4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9FD"/>
    <w:rsid w:val="00000B60"/>
    <w:rsid w:val="000043CA"/>
    <w:rsid w:val="00010D9E"/>
    <w:rsid w:val="000222DF"/>
    <w:rsid w:val="00025E53"/>
    <w:rsid w:val="00031488"/>
    <w:rsid w:val="00034CC3"/>
    <w:rsid w:val="00037851"/>
    <w:rsid w:val="000413C2"/>
    <w:rsid w:val="00044778"/>
    <w:rsid w:val="00046653"/>
    <w:rsid w:val="00066200"/>
    <w:rsid w:val="00080862"/>
    <w:rsid w:val="000825FD"/>
    <w:rsid w:val="00082BC5"/>
    <w:rsid w:val="00083C88"/>
    <w:rsid w:val="00091247"/>
    <w:rsid w:val="00091DA6"/>
    <w:rsid w:val="000A3E22"/>
    <w:rsid w:val="000C02FD"/>
    <w:rsid w:val="000C16A0"/>
    <w:rsid w:val="000C3D69"/>
    <w:rsid w:val="000C7D82"/>
    <w:rsid w:val="000E05A6"/>
    <w:rsid w:val="000E71D9"/>
    <w:rsid w:val="000F458E"/>
    <w:rsid w:val="00103BA6"/>
    <w:rsid w:val="0011359D"/>
    <w:rsid w:val="0011615A"/>
    <w:rsid w:val="00131FDB"/>
    <w:rsid w:val="00135DA1"/>
    <w:rsid w:val="00143B30"/>
    <w:rsid w:val="0014622A"/>
    <w:rsid w:val="00151257"/>
    <w:rsid w:val="00151FD6"/>
    <w:rsid w:val="00156863"/>
    <w:rsid w:val="0016064E"/>
    <w:rsid w:val="00162A36"/>
    <w:rsid w:val="0017007E"/>
    <w:rsid w:val="00170BDF"/>
    <w:rsid w:val="00180DD7"/>
    <w:rsid w:val="00182972"/>
    <w:rsid w:val="001835A1"/>
    <w:rsid w:val="00183C2F"/>
    <w:rsid w:val="00184FAA"/>
    <w:rsid w:val="00187BE0"/>
    <w:rsid w:val="00192D98"/>
    <w:rsid w:val="00193160"/>
    <w:rsid w:val="001B082D"/>
    <w:rsid w:val="001B27B7"/>
    <w:rsid w:val="001B4CF8"/>
    <w:rsid w:val="001B5E3D"/>
    <w:rsid w:val="001C26D6"/>
    <w:rsid w:val="001C2740"/>
    <w:rsid w:val="001D04B8"/>
    <w:rsid w:val="001E3341"/>
    <w:rsid w:val="001E3645"/>
    <w:rsid w:val="001E4991"/>
    <w:rsid w:val="001E655C"/>
    <w:rsid w:val="001F7E0F"/>
    <w:rsid w:val="002027A2"/>
    <w:rsid w:val="00204476"/>
    <w:rsid w:val="00204A57"/>
    <w:rsid w:val="00205205"/>
    <w:rsid w:val="00205C12"/>
    <w:rsid w:val="002074EA"/>
    <w:rsid w:val="00225AD2"/>
    <w:rsid w:val="00226C50"/>
    <w:rsid w:val="00227B96"/>
    <w:rsid w:val="00243E50"/>
    <w:rsid w:val="0025366A"/>
    <w:rsid w:val="00255F68"/>
    <w:rsid w:val="00255F90"/>
    <w:rsid w:val="00264B79"/>
    <w:rsid w:val="00264CE2"/>
    <w:rsid w:val="00272C67"/>
    <w:rsid w:val="00287849"/>
    <w:rsid w:val="002A0C4F"/>
    <w:rsid w:val="002A0DCF"/>
    <w:rsid w:val="002A1A39"/>
    <w:rsid w:val="002A2A98"/>
    <w:rsid w:val="002A5C5A"/>
    <w:rsid w:val="002B4E64"/>
    <w:rsid w:val="002C01A8"/>
    <w:rsid w:val="002D0134"/>
    <w:rsid w:val="002D6867"/>
    <w:rsid w:val="002E0046"/>
    <w:rsid w:val="002E2A92"/>
    <w:rsid w:val="002E743D"/>
    <w:rsid w:val="002F762D"/>
    <w:rsid w:val="00300052"/>
    <w:rsid w:val="00300BD5"/>
    <w:rsid w:val="00300C62"/>
    <w:rsid w:val="00315CBC"/>
    <w:rsid w:val="00320C6D"/>
    <w:rsid w:val="00331742"/>
    <w:rsid w:val="0033370E"/>
    <w:rsid w:val="00334E2C"/>
    <w:rsid w:val="003352BC"/>
    <w:rsid w:val="0033556C"/>
    <w:rsid w:val="00342879"/>
    <w:rsid w:val="00344E20"/>
    <w:rsid w:val="003462DB"/>
    <w:rsid w:val="003462E1"/>
    <w:rsid w:val="00355A7D"/>
    <w:rsid w:val="0036096B"/>
    <w:rsid w:val="0036324B"/>
    <w:rsid w:val="00366167"/>
    <w:rsid w:val="00370ABF"/>
    <w:rsid w:val="00371200"/>
    <w:rsid w:val="00373666"/>
    <w:rsid w:val="00375FBE"/>
    <w:rsid w:val="00382FB9"/>
    <w:rsid w:val="003A0773"/>
    <w:rsid w:val="003B2DB8"/>
    <w:rsid w:val="003B35F0"/>
    <w:rsid w:val="003C1BE4"/>
    <w:rsid w:val="003C4667"/>
    <w:rsid w:val="003C5552"/>
    <w:rsid w:val="003D05D8"/>
    <w:rsid w:val="003D2613"/>
    <w:rsid w:val="003D2C40"/>
    <w:rsid w:val="003D507C"/>
    <w:rsid w:val="003E3426"/>
    <w:rsid w:val="003F18B1"/>
    <w:rsid w:val="003F20D3"/>
    <w:rsid w:val="004011E8"/>
    <w:rsid w:val="00416E60"/>
    <w:rsid w:val="004233CB"/>
    <w:rsid w:val="00440AC0"/>
    <w:rsid w:val="00445BA4"/>
    <w:rsid w:val="00452736"/>
    <w:rsid w:val="004544C2"/>
    <w:rsid w:val="0045660C"/>
    <w:rsid w:val="00462952"/>
    <w:rsid w:val="0047491F"/>
    <w:rsid w:val="0047561D"/>
    <w:rsid w:val="00482074"/>
    <w:rsid w:val="00482171"/>
    <w:rsid w:val="00493DDA"/>
    <w:rsid w:val="00494CFC"/>
    <w:rsid w:val="00497EE4"/>
    <w:rsid w:val="004A15E9"/>
    <w:rsid w:val="004B7719"/>
    <w:rsid w:val="004C5649"/>
    <w:rsid w:val="004C5CF3"/>
    <w:rsid w:val="004C7AD2"/>
    <w:rsid w:val="004C7E9C"/>
    <w:rsid w:val="004D67B4"/>
    <w:rsid w:val="004E1115"/>
    <w:rsid w:val="004E4FB0"/>
    <w:rsid w:val="004F3273"/>
    <w:rsid w:val="004F6E76"/>
    <w:rsid w:val="004F7F53"/>
    <w:rsid w:val="00500BC0"/>
    <w:rsid w:val="00501292"/>
    <w:rsid w:val="00514291"/>
    <w:rsid w:val="00515392"/>
    <w:rsid w:val="00520178"/>
    <w:rsid w:val="00521B62"/>
    <w:rsid w:val="00527181"/>
    <w:rsid w:val="0053506A"/>
    <w:rsid w:val="00537727"/>
    <w:rsid w:val="005414B0"/>
    <w:rsid w:val="00542FFD"/>
    <w:rsid w:val="00543759"/>
    <w:rsid w:val="00545251"/>
    <w:rsid w:val="00546E42"/>
    <w:rsid w:val="00552534"/>
    <w:rsid w:val="0055393C"/>
    <w:rsid w:val="00556B5C"/>
    <w:rsid w:val="00562E6E"/>
    <w:rsid w:val="00571DB2"/>
    <w:rsid w:val="00573339"/>
    <w:rsid w:val="005733D8"/>
    <w:rsid w:val="00576B6A"/>
    <w:rsid w:val="00582A9C"/>
    <w:rsid w:val="00591488"/>
    <w:rsid w:val="00593D13"/>
    <w:rsid w:val="005979FD"/>
    <w:rsid w:val="005A3C16"/>
    <w:rsid w:val="005A43D0"/>
    <w:rsid w:val="005A67AE"/>
    <w:rsid w:val="005B4091"/>
    <w:rsid w:val="005B6376"/>
    <w:rsid w:val="005B690D"/>
    <w:rsid w:val="005C3948"/>
    <w:rsid w:val="005C39BB"/>
    <w:rsid w:val="005C5DAF"/>
    <w:rsid w:val="005D4173"/>
    <w:rsid w:val="005E3A06"/>
    <w:rsid w:val="005E3C2B"/>
    <w:rsid w:val="005E5F3E"/>
    <w:rsid w:val="005E73E7"/>
    <w:rsid w:val="005F07E9"/>
    <w:rsid w:val="005F39A2"/>
    <w:rsid w:val="005F545D"/>
    <w:rsid w:val="005F733B"/>
    <w:rsid w:val="006121B6"/>
    <w:rsid w:val="00612833"/>
    <w:rsid w:val="0062139F"/>
    <w:rsid w:val="006227D0"/>
    <w:rsid w:val="00624951"/>
    <w:rsid w:val="0063095E"/>
    <w:rsid w:val="00632F73"/>
    <w:rsid w:val="00636DFB"/>
    <w:rsid w:val="0064609E"/>
    <w:rsid w:val="00646D3E"/>
    <w:rsid w:val="00653C20"/>
    <w:rsid w:val="006549C7"/>
    <w:rsid w:val="006571AC"/>
    <w:rsid w:val="006640FE"/>
    <w:rsid w:val="0067153F"/>
    <w:rsid w:val="00677E89"/>
    <w:rsid w:val="00685F45"/>
    <w:rsid w:val="00687B39"/>
    <w:rsid w:val="006928B1"/>
    <w:rsid w:val="006A1FFA"/>
    <w:rsid w:val="006A29E6"/>
    <w:rsid w:val="006A4A22"/>
    <w:rsid w:val="006B5E13"/>
    <w:rsid w:val="006B6B0F"/>
    <w:rsid w:val="006B7C05"/>
    <w:rsid w:val="006C3427"/>
    <w:rsid w:val="006D2435"/>
    <w:rsid w:val="006D35BF"/>
    <w:rsid w:val="006D6C05"/>
    <w:rsid w:val="006D7FCD"/>
    <w:rsid w:val="006E4984"/>
    <w:rsid w:val="006F253B"/>
    <w:rsid w:val="006F65FE"/>
    <w:rsid w:val="006F69B7"/>
    <w:rsid w:val="006F760F"/>
    <w:rsid w:val="00702CAE"/>
    <w:rsid w:val="00717030"/>
    <w:rsid w:val="00717511"/>
    <w:rsid w:val="0072257A"/>
    <w:rsid w:val="0072347C"/>
    <w:rsid w:val="007240D1"/>
    <w:rsid w:val="00726030"/>
    <w:rsid w:val="007304F2"/>
    <w:rsid w:val="00730D0C"/>
    <w:rsid w:val="0073215A"/>
    <w:rsid w:val="00734486"/>
    <w:rsid w:val="0073566C"/>
    <w:rsid w:val="007412FA"/>
    <w:rsid w:val="00741CA9"/>
    <w:rsid w:val="00743F66"/>
    <w:rsid w:val="00744D51"/>
    <w:rsid w:val="00744E94"/>
    <w:rsid w:val="00750173"/>
    <w:rsid w:val="00751079"/>
    <w:rsid w:val="00752AEB"/>
    <w:rsid w:val="00753BAC"/>
    <w:rsid w:val="00760E6B"/>
    <w:rsid w:val="0076131E"/>
    <w:rsid w:val="0076458C"/>
    <w:rsid w:val="00765790"/>
    <w:rsid w:val="007749A7"/>
    <w:rsid w:val="00775776"/>
    <w:rsid w:val="00781C75"/>
    <w:rsid w:val="00787836"/>
    <w:rsid w:val="00792819"/>
    <w:rsid w:val="007957C4"/>
    <w:rsid w:val="00795C34"/>
    <w:rsid w:val="007975B9"/>
    <w:rsid w:val="007B12F4"/>
    <w:rsid w:val="007B5406"/>
    <w:rsid w:val="007B6655"/>
    <w:rsid w:val="007C5D34"/>
    <w:rsid w:val="007D0FFE"/>
    <w:rsid w:val="007D1A1E"/>
    <w:rsid w:val="007E203C"/>
    <w:rsid w:val="007E3EC4"/>
    <w:rsid w:val="007E6591"/>
    <w:rsid w:val="007F0BD0"/>
    <w:rsid w:val="007F1389"/>
    <w:rsid w:val="007F593D"/>
    <w:rsid w:val="007F71B0"/>
    <w:rsid w:val="00801B84"/>
    <w:rsid w:val="00803723"/>
    <w:rsid w:val="008068BC"/>
    <w:rsid w:val="00812FF8"/>
    <w:rsid w:val="00815DF5"/>
    <w:rsid w:val="00815E3D"/>
    <w:rsid w:val="008179DA"/>
    <w:rsid w:val="00822A59"/>
    <w:rsid w:val="00823390"/>
    <w:rsid w:val="008240FB"/>
    <w:rsid w:val="00824C62"/>
    <w:rsid w:val="0082598C"/>
    <w:rsid w:val="00850155"/>
    <w:rsid w:val="0085283B"/>
    <w:rsid w:val="0085404B"/>
    <w:rsid w:val="00855EAA"/>
    <w:rsid w:val="00856900"/>
    <w:rsid w:val="00864533"/>
    <w:rsid w:val="008768FC"/>
    <w:rsid w:val="00880CB5"/>
    <w:rsid w:val="0088555F"/>
    <w:rsid w:val="00885E5A"/>
    <w:rsid w:val="0088673C"/>
    <w:rsid w:val="008917AF"/>
    <w:rsid w:val="008B1B40"/>
    <w:rsid w:val="008B36B9"/>
    <w:rsid w:val="008B7140"/>
    <w:rsid w:val="008C190F"/>
    <w:rsid w:val="008C3CC9"/>
    <w:rsid w:val="008C7F16"/>
    <w:rsid w:val="008D3275"/>
    <w:rsid w:val="008D70AF"/>
    <w:rsid w:val="008E5A18"/>
    <w:rsid w:val="008F2370"/>
    <w:rsid w:val="008F602E"/>
    <w:rsid w:val="00901DF0"/>
    <w:rsid w:val="00901F6E"/>
    <w:rsid w:val="00902E06"/>
    <w:rsid w:val="00905D46"/>
    <w:rsid w:val="0090617D"/>
    <w:rsid w:val="0090632E"/>
    <w:rsid w:val="0090688B"/>
    <w:rsid w:val="009256B8"/>
    <w:rsid w:val="0092590A"/>
    <w:rsid w:val="00926335"/>
    <w:rsid w:val="00934B0B"/>
    <w:rsid w:val="0093769C"/>
    <w:rsid w:val="00937EA1"/>
    <w:rsid w:val="0094543B"/>
    <w:rsid w:val="00946EAF"/>
    <w:rsid w:val="00955EC0"/>
    <w:rsid w:val="00956A78"/>
    <w:rsid w:val="00956A80"/>
    <w:rsid w:val="009576AD"/>
    <w:rsid w:val="0096526C"/>
    <w:rsid w:val="00967131"/>
    <w:rsid w:val="0097188F"/>
    <w:rsid w:val="00971A05"/>
    <w:rsid w:val="0097466C"/>
    <w:rsid w:val="00982E9D"/>
    <w:rsid w:val="00983076"/>
    <w:rsid w:val="0098497C"/>
    <w:rsid w:val="0098553D"/>
    <w:rsid w:val="00991D72"/>
    <w:rsid w:val="00994148"/>
    <w:rsid w:val="00997155"/>
    <w:rsid w:val="009A463C"/>
    <w:rsid w:val="009C1E91"/>
    <w:rsid w:val="009C2D2F"/>
    <w:rsid w:val="009C3779"/>
    <w:rsid w:val="009C3CCD"/>
    <w:rsid w:val="009D5749"/>
    <w:rsid w:val="009D6DD4"/>
    <w:rsid w:val="009D706A"/>
    <w:rsid w:val="009E6688"/>
    <w:rsid w:val="00A0101E"/>
    <w:rsid w:val="00A042FE"/>
    <w:rsid w:val="00A06003"/>
    <w:rsid w:val="00A06379"/>
    <w:rsid w:val="00A113A0"/>
    <w:rsid w:val="00A11566"/>
    <w:rsid w:val="00A152D5"/>
    <w:rsid w:val="00A179F7"/>
    <w:rsid w:val="00A21B35"/>
    <w:rsid w:val="00A23EF2"/>
    <w:rsid w:val="00A23F36"/>
    <w:rsid w:val="00A25BCD"/>
    <w:rsid w:val="00A428CC"/>
    <w:rsid w:val="00A4660C"/>
    <w:rsid w:val="00A51F08"/>
    <w:rsid w:val="00A5262F"/>
    <w:rsid w:val="00A54740"/>
    <w:rsid w:val="00A615D7"/>
    <w:rsid w:val="00A70B8A"/>
    <w:rsid w:val="00A7107C"/>
    <w:rsid w:val="00A72F39"/>
    <w:rsid w:val="00A8027C"/>
    <w:rsid w:val="00A81E89"/>
    <w:rsid w:val="00A8625A"/>
    <w:rsid w:val="00A906CA"/>
    <w:rsid w:val="00A959C7"/>
    <w:rsid w:val="00AA0EDC"/>
    <w:rsid w:val="00AA6F6E"/>
    <w:rsid w:val="00AB56FC"/>
    <w:rsid w:val="00AD0594"/>
    <w:rsid w:val="00AD411C"/>
    <w:rsid w:val="00AD79CF"/>
    <w:rsid w:val="00AE480A"/>
    <w:rsid w:val="00AF3E55"/>
    <w:rsid w:val="00AF6BAE"/>
    <w:rsid w:val="00B013BE"/>
    <w:rsid w:val="00B0316E"/>
    <w:rsid w:val="00B034E3"/>
    <w:rsid w:val="00B052B8"/>
    <w:rsid w:val="00B106EE"/>
    <w:rsid w:val="00B1777F"/>
    <w:rsid w:val="00B20CD0"/>
    <w:rsid w:val="00B24B06"/>
    <w:rsid w:val="00B26C4A"/>
    <w:rsid w:val="00B31929"/>
    <w:rsid w:val="00B323E9"/>
    <w:rsid w:val="00B33E3D"/>
    <w:rsid w:val="00B36F2B"/>
    <w:rsid w:val="00B42559"/>
    <w:rsid w:val="00B5068A"/>
    <w:rsid w:val="00B51B5C"/>
    <w:rsid w:val="00B6121C"/>
    <w:rsid w:val="00B61BAA"/>
    <w:rsid w:val="00B67172"/>
    <w:rsid w:val="00B7303A"/>
    <w:rsid w:val="00B93E14"/>
    <w:rsid w:val="00B94211"/>
    <w:rsid w:val="00B96879"/>
    <w:rsid w:val="00BA157E"/>
    <w:rsid w:val="00BB2606"/>
    <w:rsid w:val="00BB77C7"/>
    <w:rsid w:val="00BC0D66"/>
    <w:rsid w:val="00BC7D3C"/>
    <w:rsid w:val="00BD4BF6"/>
    <w:rsid w:val="00BE2229"/>
    <w:rsid w:val="00BE5729"/>
    <w:rsid w:val="00BF3DED"/>
    <w:rsid w:val="00C0483E"/>
    <w:rsid w:val="00C07787"/>
    <w:rsid w:val="00C1128B"/>
    <w:rsid w:val="00C23919"/>
    <w:rsid w:val="00C23CA1"/>
    <w:rsid w:val="00C24661"/>
    <w:rsid w:val="00C246E4"/>
    <w:rsid w:val="00C27817"/>
    <w:rsid w:val="00C3291A"/>
    <w:rsid w:val="00C35D73"/>
    <w:rsid w:val="00C42C9F"/>
    <w:rsid w:val="00C628CF"/>
    <w:rsid w:val="00C66A18"/>
    <w:rsid w:val="00C67CF5"/>
    <w:rsid w:val="00C7015A"/>
    <w:rsid w:val="00C7119C"/>
    <w:rsid w:val="00C71788"/>
    <w:rsid w:val="00C719D1"/>
    <w:rsid w:val="00C722A8"/>
    <w:rsid w:val="00C74B39"/>
    <w:rsid w:val="00C7780B"/>
    <w:rsid w:val="00C82A98"/>
    <w:rsid w:val="00C82D17"/>
    <w:rsid w:val="00C82ED1"/>
    <w:rsid w:val="00C8731F"/>
    <w:rsid w:val="00C914BF"/>
    <w:rsid w:val="00C92EEE"/>
    <w:rsid w:val="00C94398"/>
    <w:rsid w:val="00C95B7B"/>
    <w:rsid w:val="00C97DCA"/>
    <w:rsid w:val="00CA1DD7"/>
    <w:rsid w:val="00CA1FAE"/>
    <w:rsid w:val="00CA2773"/>
    <w:rsid w:val="00CA4713"/>
    <w:rsid w:val="00CB6486"/>
    <w:rsid w:val="00CC086B"/>
    <w:rsid w:val="00CC527C"/>
    <w:rsid w:val="00CD4BEC"/>
    <w:rsid w:val="00CE03D2"/>
    <w:rsid w:val="00CE6741"/>
    <w:rsid w:val="00CF2C44"/>
    <w:rsid w:val="00D04D8D"/>
    <w:rsid w:val="00D12F17"/>
    <w:rsid w:val="00D13CF9"/>
    <w:rsid w:val="00D15087"/>
    <w:rsid w:val="00D218F5"/>
    <w:rsid w:val="00D22968"/>
    <w:rsid w:val="00D231EF"/>
    <w:rsid w:val="00D232BB"/>
    <w:rsid w:val="00D269D8"/>
    <w:rsid w:val="00D26D6C"/>
    <w:rsid w:val="00D375F0"/>
    <w:rsid w:val="00D65033"/>
    <w:rsid w:val="00D67123"/>
    <w:rsid w:val="00D67371"/>
    <w:rsid w:val="00D7071C"/>
    <w:rsid w:val="00D75546"/>
    <w:rsid w:val="00D957D6"/>
    <w:rsid w:val="00DB289C"/>
    <w:rsid w:val="00DB5D2D"/>
    <w:rsid w:val="00DC21A8"/>
    <w:rsid w:val="00DC2253"/>
    <w:rsid w:val="00DC6F23"/>
    <w:rsid w:val="00DD3499"/>
    <w:rsid w:val="00DD474F"/>
    <w:rsid w:val="00DD6D50"/>
    <w:rsid w:val="00DE54F4"/>
    <w:rsid w:val="00DE7D96"/>
    <w:rsid w:val="00DF2513"/>
    <w:rsid w:val="00DF36B0"/>
    <w:rsid w:val="00E02599"/>
    <w:rsid w:val="00E05D88"/>
    <w:rsid w:val="00E12F20"/>
    <w:rsid w:val="00E13DC7"/>
    <w:rsid w:val="00E15869"/>
    <w:rsid w:val="00E21535"/>
    <w:rsid w:val="00E22EE7"/>
    <w:rsid w:val="00E31922"/>
    <w:rsid w:val="00E42109"/>
    <w:rsid w:val="00E519C3"/>
    <w:rsid w:val="00E7273B"/>
    <w:rsid w:val="00E83D02"/>
    <w:rsid w:val="00E95AD2"/>
    <w:rsid w:val="00EA237E"/>
    <w:rsid w:val="00EA3190"/>
    <w:rsid w:val="00EA634D"/>
    <w:rsid w:val="00EB1C2F"/>
    <w:rsid w:val="00EB1C5C"/>
    <w:rsid w:val="00EB25F7"/>
    <w:rsid w:val="00EB3A6B"/>
    <w:rsid w:val="00EB4105"/>
    <w:rsid w:val="00EC0062"/>
    <w:rsid w:val="00EC5466"/>
    <w:rsid w:val="00ED27C5"/>
    <w:rsid w:val="00ED4112"/>
    <w:rsid w:val="00EE0925"/>
    <w:rsid w:val="00EE24D3"/>
    <w:rsid w:val="00EF32A2"/>
    <w:rsid w:val="00F03C8E"/>
    <w:rsid w:val="00F0511D"/>
    <w:rsid w:val="00F07AF8"/>
    <w:rsid w:val="00F120DA"/>
    <w:rsid w:val="00F1630E"/>
    <w:rsid w:val="00F30854"/>
    <w:rsid w:val="00F32D5D"/>
    <w:rsid w:val="00F52631"/>
    <w:rsid w:val="00F53863"/>
    <w:rsid w:val="00F54C36"/>
    <w:rsid w:val="00F561CC"/>
    <w:rsid w:val="00F61EBB"/>
    <w:rsid w:val="00F66375"/>
    <w:rsid w:val="00F7158F"/>
    <w:rsid w:val="00F73774"/>
    <w:rsid w:val="00F7428E"/>
    <w:rsid w:val="00F744BD"/>
    <w:rsid w:val="00F748ED"/>
    <w:rsid w:val="00F81863"/>
    <w:rsid w:val="00F8402F"/>
    <w:rsid w:val="00F9181B"/>
    <w:rsid w:val="00F9317B"/>
    <w:rsid w:val="00F93DE0"/>
    <w:rsid w:val="00F96DD8"/>
    <w:rsid w:val="00FA27BA"/>
    <w:rsid w:val="00FB161F"/>
    <w:rsid w:val="00FB199A"/>
    <w:rsid w:val="00FB2383"/>
    <w:rsid w:val="00FB7015"/>
    <w:rsid w:val="00FC2C46"/>
    <w:rsid w:val="00FC37A0"/>
    <w:rsid w:val="00FE67A8"/>
    <w:rsid w:val="00FF0325"/>
    <w:rsid w:val="00FF180B"/>
    <w:rsid w:val="00FF2903"/>
    <w:rsid w:val="00FF3580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A5262F"/>
    <w:pPr>
      <w:numPr>
        <w:ilvl w:val="1"/>
      </w:numPr>
      <w:spacing w:before="60"/>
      <w:ind w:left="1145" w:hanging="578"/>
      <w:jc w:val="both"/>
      <w:outlineLvl w:val="1"/>
    </w:pPr>
    <w:rPr>
      <w:rFonts w:cs="Arial"/>
      <w:bCs w:val="0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 w:val="0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paragraph" w:styleId="Titre0">
    <w:name w:val="Title"/>
    <w:basedOn w:val="Normal"/>
    <w:next w:val="Normal"/>
    <w:link w:val="TitreCar"/>
    <w:qFormat/>
    <w:rsid w:val="00CC086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0"/>
    <w:rsid w:val="00CC086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extedebulles">
    <w:name w:val="Balloon Text"/>
    <w:basedOn w:val="Normal"/>
    <w:link w:val="TextedebullesCar"/>
    <w:rsid w:val="0073215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21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/>
    </w:pPr>
    <w:rPr>
      <w:rFonts w:ascii="Arial" w:hAnsi="Arial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bCs/>
      <w:caps/>
      <w:kern w:val="28"/>
      <w:sz w:val="28"/>
      <w:szCs w:val="28"/>
    </w:rPr>
  </w:style>
  <w:style w:type="paragraph" w:styleId="Titre2">
    <w:name w:val="heading 2"/>
    <w:basedOn w:val="Titre1"/>
    <w:next w:val="Normal"/>
    <w:autoRedefine/>
    <w:qFormat/>
    <w:rsid w:val="00A5262F"/>
    <w:pPr>
      <w:numPr>
        <w:ilvl w:val="1"/>
      </w:numPr>
      <w:spacing w:before="60"/>
      <w:ind w:left="1145" w:hanging="578"/>
      <w:jc w:val="both"/>
      <w:outlineLvl w:val="1"/>
    </w:pPr>
    <w:rPr>
      <w:rFonts w:cs="Arial"/>
      <w:bCs w:val="0"/>
      <w:caps w:val="0"/>
      <w:color w:val="00B0F0"/>
    </w:rPr>
  </w:style>
  <w:style w:type="paragraph" w:styleId="Titre3">
    <w:name w:val="heading 3"/>
    <w:basedOn w:val="Titre2"/>
    <w:next w:val="Normal"/>
    <w:autoRedefine/>
    <w:qFormat/>
    <w:pPr>
      <w:numPr>
        <w:ilvl w:val="2"/>
      </w:numPr>
      <w:outlineLvl w:val="2"/>
    </w:pPr>
    <w:rPr>
      <w:rFonts w:ascii="Times New Roman" w:hAnsi="Times New Roman"/>
      <w:bCs/>
    </w:rPr>
  </w:style>
  <w:style w:type="paragraph" w:styleId="Titre4">
    <w:name w:val="heading 4"/>
    <w:basedOn w:val="Titre3"/>
    <w:next w:val="Normal"/>
    <w:autoRedefine/>
    <w:qFormat/>
    <w:pPr>
      <w:numPr>
        <w:ilvl w:val="0"/>
        <w:numId w:val="0"/>
      </w:numPr>
      <w:spacing w:before="240"/>
      <w:ind w:left="708"/>
      <w:outlineLvl w:val="3"/>
    </w:pPr>
    <w:rPr>
      <w:b w:val="0"/>
      <w:bCs w:val="0"/>
      <w:sz w:val="24"/>
      <w:szCs w:val="24"/>
    </w:rPr>
  </w:style>
  <w:style w:type="paragraph" w:styleId="Titre5">
    <w:name w:val="heading 5"/>
    <w:basedOn w:val="Normal"/>
    <w:next w:val="Normal"/>
    <w:qFormat/>
    <w:pPr>
      <w:keepNext/>
      <w:jc w:val="center"/>
      <w:outlineLvl w:val="4"/>
    </w:pPr>
    <w:rPr>
      <w:i/>
      <w:iCs/>
      <w:lang w:val="en-GB"/>
    </w:rPr>
  </w:style>
  <w:style w:type="paragraph" w:styleId="Titre6">
    <w:name w:val="heading 6"/>
    <w:basedOn w:val="Normal"/>
    <w:next w:val="Normal"/>
    <w:qFormat/>
    <w:pPr>
      <w:keepNext/>
      <w:outlineLvl w:val="5"/>
    </w:pPr>
    <w:rPr>
      <w:u w:val="single"/>
    </w:rPr>
  </w:style>
  <w:style w:type="paragraph" w:styleId="Titre7">
    <w:name w:val="heading 7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Optimum" w:hAnsi="Optimum"/>
      <w:sz w:val="22"/>
    </w:rPr>
  </w:style>
  <w:style w:type="paragraph" w:styleId="Titre8">
    <w:name w:val="heading 8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Optimum" w:hAnsi="Optimum"/>
      <w:i/>
      <w:sz w:val="22"/>
    </w:rPr>
  </w:style>
  <w:style w:type="paragraph" w:styleId="Titre9">
    <w:name w:val="heading 9"/>
    <w:basedOn w:val="Normal"/>
    <w:next w:val="Normal"/>
    <w:qFormat/>
    <w:p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Optimum" w:hAnsi="Optimum"/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link w:val="En-tteCar"/>
    <w:uiPriority w:val="99"/>
    <w:pPr>
      <w:tabs>
        <w:tab w:val="center" w:pos="4703"/>
        <w:tab w:val="right" w:pos="9406"/>
      </w:tabs>
    </w:pPr>
  </w:style>
  <w:style w:type="paragraph" w:styleId="Adressedestinataire">
    <w:name w:val="envelope address"/>
    <w:basedOn w:val="Normal"/>
    <w:pPr>
      <w:framePr w:w="7938" w:h="1985" w:hRule="exact" w:hSpace="141" w:wrap="auto" w:hAnchor="page" w:xAlign="center" w:yAlign="bottom"/>
      <w:ind w:left="2835"/>
    </w:pPr>
    <w:rPr>
      <w:rFonts w:ascii="Calligraph421 BT" w:hAnsi="Calligraph421 BT"/>
      <w:b/>
      <w:bCs/>
    </w:rPr>
  </w:style>
  <w:style w:type="paragraph" w:styleId="Adresseexpditeur">
    <w:name w:val="envelope return"/>
    <w:basedOn w:val="Normal"/>
    <w:rPr>
      <w:rFonts w:ascii="Calligraph421 BT" w:hAnsi="Calligraph421 BT"/>
      <w:b/>
      <w:bCs/>
      <w:sz w:val="16"/>
      <w:szCs w:val="16"/>
    </w:rPr>
  </w:style>
  <w:style w:type="paragraph" w:customStyle="1" w:styleId="auteurvrificateur">
    <w:name w:val="auteur vérificateur"/>
    <w:pPr>
      <w:jc w:val="center"/>
    </w:pPr>
    <w:rPr>
      <w:noProof/>
    </w:rPr>
  </w:style>
  <w:style w:type="paragraph" w:customStyle="1" w:styleId="nepasdiffuser">
    <w:name w:val="ne pas diffuser"/>
    <w:pPr>
      <w:jc w:val="center"/>
    </w:pPr>
    <w:rPr>
      <w:rFonts w:ascii="Arial" w:hAnsi="Arial"/>
      <w:noProof/>
      <w:sz w:val="16"/>
      <w:szCs w:val="16"/>
    </w:rPr>
  </w:style>
  <w:style w:type="paragraph" w:customStyle="1" w:styleId="Rvrf">
    <w:name w:val="Rév.réf.."/>
    <w:pPr>
      <w:spacing w:before="120"/>
    </w:pPr>
    <w:rPr>
      <w:b/>
      <w:bCs/>
      <w:noProof/>
    </w:rPr>
  </w:style>
  <w:style w:type="paragraph" w:customStyle="1" w:styleId="titre">
    <w:name w:val="titre"/>
    <w:pPr>
      <w:jc w:val="center"/>
    </w:pPr>
    <w:rPr>
      <w:b/>
      <w:bCs/>
      <w:noProof/>
      <w:sz w:val="28"/>
      <w:szCs w:val="28"/>
    </w:rPr>
  </w:style>
  <w:style w:type="paragraph" w:customStyle="1" w:styleId="confidentiel">
    <w:name w:val="confidentiel"/>
    <w:pPr>
      <w:jc w:val="center"/>
    </w:pPr>
    <w:rPr>
      <w:b/>
      <w:bCs/>
      <w:noProof/>
    </w:rPr>
  </w:style>
  <w:style w:type="paragraph" w:customStyle="1" w:styleId="pieddepage0">
    <w:name w:val="pied de page"/>
    <w:pPr>
      <w:pBdr>
        <w:top w:val="single" w:sz="12" w:space="1" w:color="auto"/>
      </w:pBdr>
      <w:jc w:val="center"/>
    </w:pPr>
    <w:rPr>
      <w:noProof/>
    </w:rPr>
  </w:style>
  <w:style w:type="paragraph" w:styleId="Listepuces">
    <w:name w:val="List Bullet"/>
    <w:basedOn w:val="Normal"/>
    <w:autoRedefine/>
    <w:pPr>
      <w:numPr>
        <w:numId w:val="1"/>
      </w:numPr>
      <w:tabs>
        <w:tab w:val="left" w:pos="907"/>
      </w:tabs>
      <w:ind w:left="697" w:hanging="357"/>
    </w:pPr>
    <w:rPr>
      <w:sz w:val="22"/>
      <w:szCs w:val="22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M1">
    <w:name w:val="toc 1"/>
    <w:basedOn w:val="Normal"/>
    <w:next w:val="Normal"/>
    <w:autoRedefine/>
    <w:uiPriority w:val="39"/>
    <w:pPr>
      <w:spacing w:before="240" w:after="240"/>
    </w:pPr>
    <w:rPr>
      <w:b/>
      <w:bCs/>
      <w:caps/>
      <w:noProof/>
      <w:sz w:val="24"/>
      <w:szCs w:val="24"/>
    </w:rPr>
  </w:style>
  <w:style w:type="paragraph" w:styleId="TM2">
    <w:name w:val="toc 2"/>
    <w:basedOn w:val="Normal"/>
    <w:next w:val="Normal"/>
    <w:autoRedefine/>
    <w:uiPriority w:val="39"/>
    <w:pPr>
      <w:spacing w:after="120"/>
      <w:ind w:left="198"/>
    </w:pPr>
    <w:rPr>
      <w:i/>
      <w:iCs/>
      <w:noProof/>
      <w:sz w:val="22"/>
      <w:szCs w:val="22"/>
    </w:rPr>
  </w:style>
  <w:style w:type="paragraph" w:styleId="TM3">
    <w:name w:val="toc 3"/>
    <w:basedOn w:val="Normal"/>
    <w:next w:val="Normal"/>
    <w:autoRedefine/>
    <w:uiPriority w:val="39"/>
    <w:pPr>
      <w:spacing w:after="120"/>
      <w:ind w:left="403"/>
    </w:pPr>
    <w:rPr>
      <w:i/>
      <w:iCs/>
      <w:noProof/>
    </w:rPr>
  </w:style>
  <w:style w:type="paragraph" w:styleId="TM4">
    <w:name w:val="toc 4"/>
    <w:basedOn w:val="Normal"/>
    <w:next w:val="Normal"/>
    <w:autoRedefine/>
    <w:uiPriority w:val="39"/>
    <w:pPr>
      <w:spacing w:before="60" w:after="60"/>
      <w:ind w:left="601"/>
    </w:pPr>
    <w:rPr>
      <w:noProof/>
    </w:rPr>
  </w:style>
  <w:style w:type="paragraph" w:styleId="Listepuces2">
    <w:name w:val="List Bullet 2"/>
    <w:basedOn w:val="Normal"/>
    <w:autoRedefine/>
    <w:pPr>
      <w:numPr>
        <w:numId w:val="3"/>
      </w:numPr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Retraitcorpsdetexte">
    <w:name w:val="Body Text Indent"/>
    <w:basedOn w:val="Normal"/>
  </w:style>
  <w:style w:type="paragraph" w:customStyle="1" w:styleId="titreDoc">
    <w:name w:val="titreDoc"/>
    <w:basedOn w:val="Normal"/>
    <w:p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PosterBodoni BT" w:hAnsi="PosterBodoni BT"/>
      <w:sz w:val="28"/>
    </w:rPr>
  </w:style>
  <w:style w:type="paragraph" w:customStyle="1" w:styleId="Textablo">
    <w:name w:val="Textablo"/>
    <w:basedOn w:val="Titre1"/>
    <w:pPr>
      <w:overflowPunct w:val="0"/>
      <w:autoSpaceDE w:val="0"/>
      <w:autoSpaceDN w:val="0"/>
      <w:adjustRightInd w:val="0"/>
      <w:spacing w:before="120" w:after="120"/>
      <w:jc w:val="center"/>
      <w:textAlignment w:val="baseline"/>
      <w:outlineLvl w:val="9"/>
    </w:pPr>
    <w:rPr>
      <w:rFonts w:ascii="Optimum" w:hAnsi="Optimum"/>
      <w:bCs w:val="0"/>
      <w:caps w:val="0"/>
      <w:sz w:val="22"/>
      <w:szCs w:val="20"/>
    </w:rPr>
  </w:style>
  <w:style w:type="paragraph" w:customStyle="1" w:styleId="Style1">
    <w:name w:val="Style1"/>
    <w:basedOn w:val="Normal"/>
    <w:pPr>
      <w:overflowPunct w:val="0"/>
      <w:autoSpaceDE w:val="0"/>
      <w:autoSpaceDN w:val="0"/>
      <w:adjustRightInd w:val="0"/>
      <w:spacing w:after="120"/>
      <w:textAlignment w:val="baseline"/>
    </w:pPr>
    <w:rPr>
      <w:rFonts w:ascii="Optimum" w:hAnsi="Optimum"/>
      <w:sz w:val="22"/>
    </w:rPr>
  </w:style>
  <w:style w:type="paragraph" w:customStyle="1" w:styleId="En-tte1">
    <w:name w:val="En-tête1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noProof/>
    </w:rPr>
  </w:style>
  <w:style w:type="paragraph" w:customStyle="1" w:styleId="TexteTablo">
    <w:name w:val="TexteTablo"/>
    <w:basedOn w:val="Normal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ascii="Optimum" w:hAnsi="Optimum"/>
      <w:b/>
      <w:sz w:val="18"/>
    </w:rPr>
  </w:style>
  <w:style w:type="paragraph" w:customStyle="1" w:styleId="Tiret">
    <w:name w:val="Tiret"/>
    <w:basedOn w:val="Normal"/>
    <w:pPr>
      <w:overflowPunct w:val="0"/>
      <w:autoSpaceDE w:val="0"/>
      <w:autoSpaceDN w:val="0"/>
      <w:adjustRightInd w:val="0"/>
      <w:spacing w:after="120"/>
      <w:ind w:left="283" w:hanging="283"/>
      <w:textAlignment w:val="baseline"/>
    </w:pPr>
    <w:rPr>
      <w:rFonts w:ascii="Optimum" w:hAnsi="Optimum"/>
      <w:sz w:val="22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spacing w:after="120"/>
      <w:ind w:left="709" w:hanging="1"/>
      <w:textAlignment w:val="baseline"/>
    </w:pPr>
    <w:rPr>
      <w:sz w:val="22"/>
    </w:rPr>
  </w:style>
  <w:style w:type="paragraph" w:styleId="Sous-titre">
    <w:name w:val="Subtitle"/>
    <w:basedOn w:val="Normal"/>
    <w:link w:val="Sous-titreCar"/>
    <w:qFormat/>
    <w:pPr>
      <w:spacing w:before="0"/>
    </w:pPr>
    <w:rPr>
      <w:rFonts w:ascii="Times New Roman" w:hAnsi="Times New Roman"/>
      <w:szCs w:val="24"/>
      <w:u w:val="single"/>
    </w:rPr>
  </w:style>
  <w:style w:type="character" w:styleId="Lienhypertexte">
    <w:name w:val="Hyperlink"/>
    <w:uiPriority w:val="99"/>
    <w:rsid w:val="00A906CA"/>
    <w:rPr>
      <w:color w:val="0000FF"/>
      <w:u w:val="single"/>
    </w:rPr>
  </w:style>
  <w:style w:type="character" w:styleId="Numrodepage">
    <w:name w:val="page number"/>
    <w:basedOn w:val="Policepardfaut"/>
    <w:rsid w:val="00320C6D"/>
  </w:style>
  <w:style w:type="table" w:styleId="Grilledutableau">
    <w:name w:val="Table Grid"/>
    <w:basedOn w:val="TableauNormal"/>
    <w:rsid w:val="00582A9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s-titreCar">
    <w:name w:val="Sous-titre Car"/>
    <w:link w:val="Sous-titre"/>
    <w:rsid w:val="00C42C9F"/>
    <w:rPr>
      <w:szCs w:val="24"/>
      <w:u w:val="single"/>
    </w:rPr>
  </w:style>
  <w:style w:type="character" w:customStyle="1" w:styleId="normaltextrun">
    <w:name w:val="normaltextrun"/>
    <w:basedOn w:val="Policepardfaut"/>
    <w:rsid w:val="00162A36"/>
  </w:style>
  <w:style w:type="character" w:customStyle="1" w:styleId="En-tteCar">
    <w:name w:val="En-tête Car"/>
    <w:link w:val="En-tte"/>
    <w:uiPriority w:val="99"/>
    <w:rsid w:val="00493DDA"/>
    <w:rPr>
      <w:rFonts w:ascii="Arial" w:hAnsi="Arial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139F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aps w:val="0"/>
      <w:color w:val="365F91"/>
      <w:kern w:val="0"/>
      <w:lang w:eastAsia="en-US"/>
    </w:rPr>
  </w:style>
  <w:style w:type="paragraph" w:styleId="Sansinterligne">
    <w:name w:val="No Spacing"/>
    <w:uiPriority w:val="1"/>
    <w:qFormat/>
    <w:rsid w:val="0062139F"/>
    <w:rPr>
      <w:rFonts w:ascii="Arial" w:hAnsi="Arial"/>
    </w:rPr>
  </w:style>
  <w:style w:type="paragraph" w:customStyle="1" w:styleId="paragraph">
    <w:name w:val="paragraph"/>
    <w:basedOn w:val="Normal"/>
    <w:rsid w:val="00593D1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eop">
    <w:name w:val="eop"/>
    <w:basedOn w:val="Policepardfaut"/>
    <w:rsid w:val="00593D13"/>
  </w:style>
  <w:style w:type="paragraph" w:styleId="Paragraphedeliste">
    <w:name w:val="List Paragraph"/>
    <w:basedOn w:val="Normal"/>
    <w:uiPriority w:val="34"/>
    <w:qFormat/>
    <w:rsid w:val="00F9181B"/>
    <w:pPr>
      <w:ind w:left="708"/>
    </w:pPr>
  </w:style>
  <w:style w:type="paragraph" w:styleId="Titre0">
    <w:name w:val="Title"/>
    <w:basedOn w:val="Normal"/>
    <w:next w:val="Normal"/>
    <w:link w:val="TitreCar"/>
    <w:qFormat/>
    <w:rsid w:val="00CC086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reCar">
    <w:name w:val="Titre Car"/>
    <w:link w:val="Titre0"/>
    <w:rsid w:val="00CC086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extedebulles">
    <w:name w:val="Balloon Text"/>
    <w:basedOn w:val="Normal"/>
    <w:link w:val="TextedebullesCar"/>
    <w:rsid w:val="0073215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321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8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od&#232;les\Mod&#232;le%20CRDE\Cahier%20des%20Charg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6165-8007-44B0-A090-805FE6B4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Cahier des Charges.dot</Template>
  <TotalTime>0</TotalTime>
  <Pages>10</Pages>
  <Words>786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Conception détaillé</vt:lpstr>
      <vt:lpstr>Conception détaillé</vt:lpstr>
    </vt:vector>
  </TitlesOfParts>
  <Company>CRDE</Company>
  <LinksUpToDate>false</LinksUpToDate>
  <CharactersWithSpaces>5104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détaillé</dc:title>
  <dc:subject>Extranet</dc:subject>
  <dc:creator>DIEZ Kévin</dc:creator>
  <cp:lastModifiedBy>Olivier</cp:lastModifiedBy>
  <cp:revision>2</cp:revision>
  <cp:lastPrinted>2017-02-10T15:39:00Z</cp:lastPrinted>
  <dcterms:created xsi:type="dcterms:W3CDTF">2017-03-27T17:46:00Z</dcterms:created>
  <dcterms:modified xsi:type="dcterms:W3CDTF">2017-03-27T17:46:00Z</dcterms:modified>
</cp:coreProperties>
</file>